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E1160" w14:textId="48763977" w:rsidR="00510BBC" w:rsidRDefault="00D7188F" w:rsidP="00190CCE">
      <w:pPr>
        <w:spacing w:before="240"/>
      </w:pPr>
      <w:r>
        <w:t xml:space="preserve">I, </w:t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Pr="00FC45AD">
        <w:rPr>
          <w:rStyle w:val="SubtleReference"/>
        </w:rPr>
        <w:t>(</w:t>
      </w:r>
      <w:r w:rsidR="00190CCE">
        <w:rPr>
          <w:rStyle w:val="SubtleReference"/>
        </w:rPr>
        <w:t xml:space="preserve">Club Member’s </w:t>
      </w:r>
      <w:r w:rsidRPr="00FC45AD">
        <w:rPr>
          <w:rStyle w:val="SubtleReference"/>
        </w:rPr>
        <w:t>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>
        <w:t xml:space="preserve"> hereby </w:t>
      </w:r>
      <w:r w:rsidR="00510BBC">
        <w:t>delegate my voting rights for the 19</w:t>
      </w:r>
      <w:r w:rsidR="00510BBC" w:rsidRPr="00510BBC">
        <w:rPr>
          <w:vertAlign w:val="superscript"/>
        </w:rPr>
        <w:t>th</w:t>
      </w:r>
      <w:r w:rsidR="00510BBC">
        <w:t xml:space="preserve"> Computing Club Management Committee General Elections to </w:t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510BBC">
        <w:rPr>
          <w:u w:val="single"/>
        </w:rPr>
        <w:tab/>
      </w:r>
      <w:r w:rsidR="00190CCE">
        <w:rPr>
          <w:u w:val="single"/>
        </w:rPr>
        <w:t xml:space="preserve">      </w:t>
      </w:r>
      <w:r w:rsidR="00510BBC" w:rsidRPr="00FC45AD">
        <w:rPr>
          <w:rStyle w:val="SubtleReference"/>
        </w:rPr>
        <w:t>(</w:t>
      </w:r>
      <w:r w:rsidR="00510BBC">
        <w:rPr>
          <w:rStyle w:val="SubtleReference"/>
        </w:rPr>
        <w:t xml:space="preserve">Proxy Voter’s </w:t>
      </w:r>
      <w:r w:rsidR="00510BBC" w:rsidRPr="00FC45AD">
        <w:rPr>
          <w:rStyle w:val="SubtleReference"/>
        </w:rPr>
        <w:t>Name)</w:t>
      </w:r>
      <w:r w:rsidR="00510BBC">
        <w:t xml:space="preserve"> with NUS Matriculation Number </w:t>
      </w:r>
      <w:r w:rsidR="00510BBC" w:rsidRPr="00FC45AD">
        <w:rPr>
          <w:u w:val="single"/>
        </w:rPr>
        <w:tab/>
      </w:r>
      <w:r w:rsidR="00510BBC" w:rsidRPr="00FC45AD">
        <w:rPr>
          <w:u w:val="single"/>
        </w:rPr>
        <w:tab/>
      </w:r>
      <w:r w:rsidR="00510BBC" w:rsidRPr="00FC45AD">
        <w:rPr>
          <w:u w:val="single"/>
        </w:rPr>
        <w:tab/>
      </w:r>
      <w:r w:rsidR="00510BBC" w:rsidRPr="00510BBC">
        <w:t xml:space="preserve"> and </w:t>
      </w:r>
      <w:r w:rsidR="00510BBC">
        <w:t xml:space="preserve">allow him/her to vote on behalf of me. </w:t>
      </w:r>
    </w:p>
    <w:p w14:paraId="5FE4E22B" w14:textId="0DC3B4E2" w:rsidR="00B10943" w:rsidRDefault="00510BBC" w:rsidP="00510BBC">
      <w:pPr>
        <w:spacing w:before="240"/>
      </w:pPr>
      <w:r>
        <w:t xml:space="preserve">Upon successful delegation, </w:t>
      </w:r>
      <w:r w:rsidR="00FC45AD">
        <w:t xml:space="preserve">I understand </w:t>
      </w:r>
      <w:r>
        <w:t xml:space="preserve">that I would not have any voting rights for the </w:t>
      </w:r>
      <w:r>
        <w:t>19</w:t>
      </w:r>
      <w:r w:rsidRPr="00510BBC">
        <w:rPr>
          <w:vertAlign w:val="superscript"/>
        </w:rPr>
        <w:t>th</w:t>
      </w:r>
      <w:r>
        <w:t xml:space="preserve"> Computing Club Management Committee General Elections</w:t>
      </w:r>
      <w:r>
        <w:t xml:space="preserve"> anymore</w:t>
      </w:r>
      <w:r w:rsidR="00FC45AD">
        <w:t>.</w:t>
      </w:r>
    </w:p>
    <w:p w14:paraId="6AC56861" w14:textId="77777777" w:rsidR="00B10943" w:rsidRDefault="00B10943" w:rsidP="00B10943">
      <w:pPr>
        <w:spacing w:after="0"/>
      </w:pPr>
    </w:p>
    <w:p w14:paraId="69CF6D72" w14:textId="77777777" w:rsidR="00CE0D51" w:rsidRDefault="00CE0D51" w:rsidP="00B10943">
      <w:pPr>
        <w:spacing w:after="0"/>
      </w:pPr>
    </w:p>
    <w:p w14:paraId="1F7E5F48" w14:textId="77777777" w:rsidR="00CE0D51" w:rsidRDefault="00CE0D51" w:rsidP="00B10943">
      <w:pPr>
        <w:spacing w:after="0"/>
      </w:pPr>
    </w:p>
    <w:p w14:paraId="4E1A08F3" w14:textId="77777777" w:rsidR="00CE0D51" w:rsidRDefault="00CE0D51" w:rsidP="00B10943">
      <w:pPr>
        <w:spacing w:after="0"/>
      </w:pPr>
      <w:bookmarkStart w:id="0" w:name="_GoBack"/>
      <w:bookmarkEnd w:id="0"/>
    </w:p>
    <w:p w14:paraId="57D62A2B" w14:textId="77777777" w:rsidR="00CE0D51" w:rsidRDefault="00CE0D51" w:rsidP="00B10943">
      <w:pPr>
        <w:spacing w:after="0"/>
      </w:pPr>
    </w:p>
    <w:p w14:paraId="4E1C8FEF" w14:textId="77777777" w:rsidR="00CE0D51" w:rsidRDefault="00CE0D51" w:rsidP="00B10943">
      <w:pPr>
        <w:spacing w:after="0"/>
      </w:pPr>
    </w:p>
    <w:p w14:paraId="38CA9546" w14:textId="77777777" w:rsidR="00CE0D51" w:rsidRDefault="00CE0D51" w:rsidP="00B10943">
      <w:pPr>
        <w:spacing w:after="0"/>
      </w:pPr>
    </w:p>
    <w:p w14:paraId="4ECD62EA" w14:textId="77777777" w:rsidR="00CE0D51" w:rsidRDefault="00CE0D51" w:rsidP="00B10943">
      <w:pPr>
        <w:spacing w:after="0"/>
      </w:pPr>
    </w:p>
    <w:p w14:paraId="38588599" w14:textId="77777777" w:rsidR="00CE0D51" w:rsidRDefault="00CE0D51" w:rsidP="00B10943">
      <w:pPr>
        <w:spacing w:after="0"/>
      </w:pPr>
    </w:p>
    <w:p w14:paraId="370A0936" w14:textId="77777777" w:rsidR="00CE0D51" w:rsidRDefault="00CE0D51" w:rsidP="00B10943">
      <w:pPr>
        <w:spacing w:after="0"/>
      </w:pPr>
    </w:p>
    <w:p w14:paraId="63877DDD" w14:textId="77777777" w:rsidR="00CE0D51" w:rsidRDefault="00CE0D51" w:rsidP="00B10943">
      <w:pPr>
        <w:spacing w:after="0"/>
      </w:pPr>
    </w:p>
    <w:p w14:paraId="5FF47C8C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10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09"/>
        <w:gridCol w:w="2986"/>
        <w:gridCol w:w="841"/>
        <w:gridCol w:w="2988"/>
      </w:tblGrid>
      <w:tr w:rsidR="00190CCE" w14:paraId="23B20CCE" w14:textId="77777777" w:rsidTr="00190CCE">
        <w:tc>
          <w:tcPr>
            <w:tcW w:w="2988" w:type="dxa"/>
            <w:tcBorders>
              <w:bottom w:val="single" w:sz="4" w:space="0" w:color="auto"/>
            </w:tcBorders>
          </w:tcPr>
          <w:p w14:paraId="347D7656" w14:textId="77777777" w:rsidR="00190CCE" w:rsidRDefault="00190CCE" w:rsidP="00AC285E"/>
        </w:tc>
        <w:tc>
          <w:tcPr>
            <w:tcW w:w="709" w:type="dxa"/>
          </w:tcPr>
          <w:p w14:paraId="6284930D" w14:textId="77777777" w:rsidR="00190CCE" w:rsidRDefault="00190CCE" w:rsidP="00AC285E"/>
        </w:tc>
        <w:tc>
          <w:tcPr>
            <w:tcW w:w="2986" w:type="dxa"/>
            <w:tcBorders>
              <w:bottom w:val="single" w:sz="4" w:space="0" w:color="auto"/>
            </w:tcBorders>
          </w:tcPr>
          <w:p w14:paraId="325BE15A" w14:textId="7C5EF908" w:rsidR="00190CCE" w:rsidRDefault="00190CCE" w:rsidP="00AC285E"/>
        </w:tc>
        <w:tc>
          <w:tcPr>
            <w:tcW w:w="841" w:type="dxa"/>
          </w:tcPr>
          <w:p w14:paraId="301F507E" w14:textId="77777777" w:rsidR="00190CCE" w:rsidRDefault="00190CCE" w:rsidP="00AC285E"/>
        </w:tc>
        <w:tc>
          <w:tcPr>
            <w:tcW w:w="2988" w:type="dxa"/>
            <w:tcBorders>
              <w:bottom w:val="single" w:sz="4" w:space="0" w:color="auto"/>
            </w:tcBorders>
          </w:tcPr>
          <w:p w14:paraId="21D5D751" w14:textId="2218E53E" w:rsidR="00190CCE" w:rsidRDefault="00190CCE" w:rsidP="00AC285E"/>
        </w:tc>
      </w:tr>
      <w:tr w:rsidR="00190CCE" w14:paraId="31E02B7D" w14:textId="77777777" w:rsidTr="00190CCE">
        <w:tc>
          <w:tcPr>
            <w:tcW w:w="2988" w:type="dxa"/>
            <w:tcBorders>
              <w:top w:val="single" w:sz="4" w:space="0" w:color="auto"/>
            </w:tcBorders>
          </w:tcPr>
          <w:p w14:paraId="00A1EE2A" w14:textId="00608DDC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Club Member’s</w:t>
            </w:r>
            <w:r w:rsidRPr="002A6AEC">
              <w:rPr>
                <w:rStyle w:val="SubtleReference"/>
              </w:rPr>
              <w:t xml:space="preserve"> Signature and Date</w:t>
            </w:r>
          </w:p>
        </w:tc>
        <w:tc>
          <w:tcPr>
            <w:tcW w:w="709" w:type="dxa"/>
          </w:tcPr>
          <w:p w14:paraId="0DB8BB54" w14:textId="77777777" w:rsidR="00190CCE" w:rsidRDefault="00190CCE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2986" w:type="dxa"/>
            <w:tcBorders>
              <w:top w:val="single" w:sz="4" w:space="0" w:color="auto"/>
            </w:tcBorders>
          </w:tcPr>
          <w:p w14:paraId="180DFF18" w14:textId="130A5056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Proxy Voter’s</w:t>
            </w:r>
            <w:r w:rsidRPr="002A6AEC">
              <w:rPr>
                <w:rStyle w:val="SubtleReference"/>
              </w:rPr>
              <w:t xml:space="preserve"> Signature and Date</w:t>
            </w:r>
          </w:p>
        </w:tc>
        <w:tc>
          <w:tcPr>
            <w:tcW w:w="841" w:type="dxa"/>
          </w:tcPr>
          <w:p w14:paraId="41F65900" w14:textId="77777777" w:rsidR="00190CCE" w:rsidRDefault="00190CCE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2988" w:type="dxa"/>
            <w:tcBorders>
              <w:top w:val="single" w:sz="4" w:space="0" w:color="auto"/>
            </w:tcBorders>
          </w:tcPr>
          <w:p w14:paraId="630CE5E8" w14:textId="3C5FCADD" w:rsidR="00190CCE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500FC" w14:textId="77777777" w:rsidR="00C67C40" w:rsidRDefault="00C67C40" w:rsidP="00FA2689">
      <w:pPr>
        <w:spacing w:after="0" w:line="240" w:lineRule="auto"/>
      </w:pPr>
      <w:r>
        <w:separator/>
      </w:r>
    </w:p>
  </w:endnote>
  <w:endnote w:type="continuationSeparator" w:id="0">
    <w:p w14:paraId="5429B4E3" w14:textId="77777777" w:rsidR="00C67C40" w:rsidRDefault="00C67C40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6D7FA" w14:textId="5F980AC5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510BB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8BC08" w14:textId="013C09C3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183DA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34364808" w14:textId="4F22D170" w:rsidR="00510BBC" w:rsidRPr="00510BBC" w:rsidRDefault="00510BBC" w:rsidP="00AA5155">
    <w:pPr>
      <w:pStyle w:val="Footer"/>
      <w:rPr>
        <w:sz w:val="16"/>
        <w:szCs w:val="16"/>
      </w:rPr>
    </w:pPr>
    <w:r>
      <w:rPr>
        <w:sz w:val="16"/>
        <w:szCs w:val="16"/>
      </w:rPr>
      <w:t>Proxy Voting Delegation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DEA13" w14:textId="77777777" w:rsidR="00C67C40" w:rsidRDefault="00C67C40" w:rsidP="00FA2689">
      <w:pPr>
        <w:spacing w:after="0" w:line="240" w:lineRule="auto"/>
      </w:pPr>
      <w:r>
        <w:separator/>
      </w:r>
    </w:p>
  </w:footnote>
  <w:footnote w:type="continuationSeparator" w:id="0">
    <w:p w14:paraId="38F8A334" w14:textId="77777777" w:rsidR="00C67C40" w:rsidRDefault="00C67C40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3B0B48" w14:textId="57C9C53D" w:rsidR="005A0F1E" w:rsidRPr="00B72FA7" w:rsidRDefault="008C4751" w:rsidP="00B72FA7">
    <w:pPr>
      <w:pStyle w:val="Header"/>
      <w:jc w:val="center"/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sdt>
      <w:sdtPr>
        <w:rPr>
          <w:rFonts w:ascii="Lucida Sans Unicode" w:hAnsi="Lucida Sans Unicode" w:cs="Lucida Sans Unicode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Title"/>
        <w:id w:val="3072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0BBC"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Proxy Voting Delegation</w:t>
        </w:r>
      </w:sdtContent>
    </w:sdt>
    <w:r w:rsidR="00510BBC"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3089"/>
    <w:rsid w:val="00037413"/>
    <w:rsid w:val="0009256D"/>
    <w:rsid w:val="000C5B92"/>
    <w:rsid w:val="00110787"/>
    <w:rsid w:val="00130A38"/>
    <w:rsid w:val="00146E2C"/>
    <w:rsid w:val="00183DA6"/>
    <w:rsid w:val="00190CCE"/>
    <w:rsid w:val="001B1E91"/>
    <w:rsid w:val="001C18B4"/>
    <w:rsid w:val="001E57DA"/>
    <w:rsid w:val="002017BF"/>
    <w:rsid w:val="00203E20"/>
    <w:rsid w:val="0022262E"/>
    <w:rsid w:val="0024703F"/>
    <w:rsid w:val="00261FD7"/>
    <w:rsid w:val="00282D44"/>
    <w:rsid w:val="002A6AEC"/>
    <w:rsid w:val="0030575F"/>
    <w:rsid w:val="00310894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10BBC"/>
    <w:rsid w:val="0052786B"/>
    <w:rsid w:val="00595A34"/>
    <w:rsid w:val="005A0F1E"/>
    <w:rsid w:val="005A3EFF"/>
    <w:rsid w:val="005D3DB4"/>
    <w:rsid w:val="00614C3A"/>
    <w:rsid w:val="00614F41"/>
    <w:rsid w:val="0061715F"/>
    <w:rsid w:val="00644E62"/>
    <w:rsid w:val="0064739A"/>
    <w:rsid w:val="00653378"/>
    <w:rsid w:val="00701B99"/>
    <w:rsid w:val="0071154B"/>
    <w:rsid w:val="00723E00"/>
    <w:rsid w:val="00754CF7"/>
    <w:rsid w:val="007605F4"/>
    <w:rsid w:val="00776689"/>
    <w:rsid w:val="0078124C"/>
    <w:rsid w:val="007B0BF3"/>
    <w:rsid w:val="007D796F"/>
    <w:rsid w:val="007F22AB"/>
    <w:rsid w:val="007F7574"/>
    <w:rsid w:val="0083511B"/>
    <w:rsid w:val="008B63D5"/>
    <w:rsid w:val="008C4751"/>
    <w:rsid w:val="009073AF"/>
    <w:rsid w:val="0092072F"/>
    <w:rsid w:val="00947CDD"/>
    <w:rsid w:val="00A2438A"/>
    <w:rsid w:val="00AA5155"/>
    <w:rsid w:val="00AC285E"/>
    <w:rsid w:val="00B10943"/>
    <w:rsid w:val="00B46082"/>
    <w:rsid w:val="00B72FA7"/>
    <w:rsid w:val="00B86614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50647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845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FF05-3039-49AD-A5F7-31ACFEE0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Proxy Voting Delegation</vt:lpstr>
    </vt:vector>
  </TitlesOfParts>
  <Company>NUS Students' Computing Club</Company>
  <LinksUpToDate>false</LinksUpToDate>
  <CharactersWithSpaces>578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Voting Delegation</dc:title>
  <dc:creator>Wong Yong Jie</dc:creator>
  <cp:keywords>Appendix A: Nominee Application Form</cp:keywords>
  <dc:description>Last Modified by Victor Hazali 9 August 2015</dc:description>
  <cp:lastModifiedBy>peanut11</cp:lastModifiedBy>
  <cp:revision>3</cp:revision>
  <cp:lastPrinted>2013-08-11T17:03:00Z</cp:lastPrinted>
  <dcterms:created xsi:type="dcterms:W3CDTF">2016-08-23T15:59:00Z</dcterms:created>
  <dcterms:modified xsi:type="dcterms:W3CDTF">2016-08-23T16:00:00Z</dcterms:modified>
</cp:coreProperties>
</file>