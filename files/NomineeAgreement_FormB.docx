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CBD18A" w14:textId="77777777" w:rsidR="002A6AEC" w:rsidRDefault="00D7188F" w:rsidP="00D7188F">
      <w:pPr>
        <w:spacing w:before="240"/>
      </w:pPr>
      <w:r>
        <w:t xml:space="preserve">I, </w:t>
      </w:r>
      <w:r w:rsidRPr="00D7188F">
        <w:rPr>
          <w:u w:val="single"/>
        </w:rPr>
        <w:tab/>
      </w:r>
      <w:r w:rsidRPr="00D7188F">
        <w:rPr>
          <w:u w:val="single"/>
        </w:rPr>
        <w:tab/>
      </w:r>
      <w:r w:rsidRPr="00D7188F">
        <w:rPr>
          <w:u w:val="single"/>
        </w:rPr>
        <w:tab/>
      </w:r>
      <w:r w:rsidRPr="00D7188F">
        <w:rPr>
          <w:u w:val="single"/>
        </w:rPr>
        <w:tab/>
      </w:r>
      <w:r w:rsidRPr="00D7188F">
        <w:rPr>
          <w:u w:val="single"/>
        </w:rPr>
        <w:tab/>
      </w:r>
      <w:r w:rsidRPr="00D7188F">
        <w:rPr>
          <w:u w:val="single"/>
        </w:rPr>
        <w:tab/>
      </w:r>
      <w:r w:rsidRPr="00D7188F">
        <w:rPr>
          <w:u w:val="single"/>
        </w:rPr>
        <w:tab/>
      </w:r>
      <w:r w:rsidRPr="00D7188F">
        <w:rPr>
          <w:u w:val="single"/>
        </w:rPr>
        <w:tab/>
      </w:r>
      <w:r w:rsidRPr="00D7188F">
        <w:rPr>
          <w:u w:val="single"/>
        </w:rPr>
        <w:tab/>
      </w:r>
      <w:r w:rsidRPr="00D7188F">
        <w:rPr>
          <w:u w:val="single"/>
        </w:rPr>
        <w:tab/>
      </w:r>
      <w:r>
        <w:rPr>
          <w:u w:val="single"/>
        </w:rPr>
        <w:t xml:space="preserve"> </w:t>
      </w:r>
      <w:r w:rsidRPr="00FC45AD">
        <w:rPr>
          <w:rStyle w:val="SubtleReference"/>
        </w:rPr>
        <w:t>(Name)</w:t>
      </w:r>
      <w:r>
        <w:t xml:space="preserve"> with NUS Matriculation Number </w:t>
      </w:r>
      <w:r w:rsidR="00FC45AD" w:rsidRPr="00FC45AD">
        <w:rPr>
          <w:u w:val="single"/>
        </w:rPr>
        <w:tab/>
      </w:r>
      <w:r w:rsidR="00FC45AD" w:rsidRPr="00FC45AD">
        <w:rPr>
          <w:u w:val="single"/>
        </w:rPr>
        <w:tab/>
      </w:r>
      <w:r w:rsidR="00FC45AD" w:rsidRPr="00FC45AD">
        <w:rPr>
          <w:u w:val="single"/>
        </w:rPr>
        <w:tab/>
      </w:r>
      <w:r w:rsidR="00FC45AD">
        <w:t xml:space="preserve"> hereby pledges that:</w:t>
      </w:r>
    </w:p>
    <w:p w14:paraId="15325E1F" w14:textId="77777777" w:rsidR="00FC45AD" w:rsidRDefault="00FC45AD" w:rsidP="00AC285E">
      <w:pPr>
        <w:pStyle w:val="ListParagraph"/>
        <w:numPr>
          <w:ilvl w:val="0"/>
          <w:numId w:val="2"/>
        </w:numPr>
        <w:spacing w:before="240"/>
      </w:pPr>
      <w:r>
        <w:t>I understand and will observe the NUS Students’ Computing Club Constitution and the Computing</w:t>
      </w:r>
    </w:p>
    <w:p w14:paraId="48518D93" w14:textId="09D1D2FF" w:rsidR="00FC45AD" w:rsidRDefault="00FC45AD" w:rsidP="00FC45AD">
      <w:pPr>
        <w:pStyle w:val="ListParagraph"/>
        <w:spacing w:before="240"/>
        <w:contextualSpacing w:val="0"/>
      </w:pPr>
      <w:r>
        <w:t>Club Election Standing Order</w:t>
      </w:r>
      <w:r w:rsidR="003C24D4">
        <w:t>s</w:t>
      </w:r>
      <w:r w:rsidR="005A0F1E">
        <w:t xml:space="preserve"> strictly;</w:t>
      </w:r>
      <w:r>
        <w:t xml:space="preserve"> </w:t>
      </w:r>
      <w:r w:rsidR="005A0F1E">
        <w:t>f</w:t>
      </w:r>
      <w:r>
        <w:t>ailure of which will result in my d</w:t>
      </w:r>
      <w:r w:rsidR="00AC285E">
        <w:t>ebarment as a nominee for the 18</w:t>
      </w:r>
      <w:r w:rsidRPr="00FC45AD">
        <w:rPr>
          <w:vertAlign w:val="superscript"/>
        </w:rPr>
        <w:t>th</w:t>
      </w:r>
      <w:r>
        <w:t xml:space="preserve"> NUS Students’ Computing Club General Election.</w:t>
      </w:r>
    </w:p>
    <w:p w14:paraId="7BB110B9" w14:textId="77777777" w:rsidR="00FC45AD" w:rsidRDefault="00FC45AD" w:rsidP="00FC45AD">
      <w:pPr>
        <w:pStyle w:val="ListParagraph"/>
        <w:numPr>
          <w:ilvl w:val="0"/>
          <w:numId w:val="2"/>
        </w:numPr>
        <w:spacing w:before="240"/>
        <w:ind w:left="714" w:hanging="357"/>
        <w:contextualSpacing w:val="0"/>
      </w:pPr>
      <w:r>
        <w:t>I hereby agree to abide by the rules and regulations of the election as stipulated by the Election Committee; failure of which I will be subjected to disciplinary actions as deemed fit by the presiding Returning Officer.</w:t>
      </w:r>
    </w:p>
    <w:p w14:paraId="52DB7E9E" w14:textId="77777777" w:rsidR="00FC45AD" w:rsidRDefault="00FC45AD" w:rsidP="00FC45AD">
      <w:pPr>
        <w:spacing w:before="240"/>
      </w:pPr>
      <w:r>
        <w:t>And if elected:</w:t>
      </w:r>
    </w:p>
    <w:p w14:paraId="49956584" w14:textId="77777777" w:rsidR="00FC45AD" w:rsidRDefault="00FC45AD" w:rsidP="00FC45AD">
      <w:pPr>
        <w:pStyle w:val="ListParagraph"/>
        <w:numPr>
          <w:ilvl w:val="0"/>
          <w:numId w:val="2"/>
        </w:numPr>
        <w:spacing w:before="240"/>
        <w:ind w:left="714" w:hanging="357"/>
        <w:contextualSpacing w:val="0"/>
      </w:pPr>
      <w:r>
        <w:t>I will not go on a Student Exchange Programme (SEP) or other programmes offered by the NUS Entrepreneurship Centre, such as the NUS Overseas College (NOC or ATAP), during my Term of Office</w:t>
      </w:r>
      <w:r w:rsidR="00AC285E">
        <w:t xml:space="preserve"> without prior approval from my superiors</w:t>
      </w:r>
      <w:r>
        <w:t xml:space="preserve">. This clause targets all </w:t>
      </w:r>
      <w:r w:rsidR="00AC285E">
        <w:t>programmes that</w:t>
      </w:r>
      <w:r>
        <w:t xml:space="preserve"> require </w:t>
      </w:r>
      <w:r w:rsidR="00AC285E">
        <w:t xml:space="preserve">my </w:t>
      </w:r>
      <w:r>
        <w:t>participation away from office for a period of more than 2 months or impeding the activities of the Club.</w:t>
      </w:r>
    </w:p>
    <w:p w14:paraId="036444EF" w14:textId="77777777" w:rsidR="00FC45AD" w:rsidRDefault="00FC45AD" w:rsidP="00F553DD">
      <w:pPr>
        <w:pStyle w:val="ListParagraph"/>
        <w:numPr>
          <w:ilvl w:val="0"/>
          <w:numId w:val="2"/>
        </w:numPr>
        <w:spacing w:before="240"/>
        <w:ind w:left="714" w:hanging="357"/>
        <w:contextualSpacing w:val="0"/>
      </w:pPr>
      <w:r>
        <w:t>I will not leave Singapore for more than two weeks during the December Vacation Period and not more than one month during the June Vacation Period</w:t>
      </w:r>
      <w:r w:rsidR="00AC285E">
        <w:t xml:space="preserve"> without prior approval from my superiors</w:t>
      </w:r>
      <w:r>
        <w:t>. If I fail to comply, I w</w:t>
      </w:r>
      <w:r w:rsidR="00A2438A">
        <w:t xml:space="preserve">ill be automatically relieved of </w:t>
      </w:r>
      <w:r>
        <w:t xml:space="preserve">my appointment in office unless with the interception of the </w:t>
      </w:r>
      <w:r w:rsidR="00A2438A">
        <w:t>outgoing M</w:t>
      </w:r>
      <w:r>
        <w:t xml:space="preserve">anagement </w:t>
      </w:r>
      <w:r w:rsidR="00A2438A">
        <w:t>C</w:t>
      </w:r>
      <w:r>
        <w:t>ommittee.</w:t>
      </w:r>
    </w:p>
    <w:p w14:paraId="38B53F58" w14:textId="77777777" w:rsidR="00F553DD" w:rsidRDefault="00F553DD" w:rsidP="00D305AF">
      <w:pPr>
        <w:pStyle w:val="ListParagraph"/>
        <w:numPr>
          <w:ilvl w:val="0"/>
          <w:numId w:val="2"/>
        </w:numPr>
        <w:spacing w:before="240"/>
        <w:ind w:left="714" w:hanging="357"/>
        <w:contextualSpacing w:val="0"/>
      </w:pPr>
      <w:r>
        <w:t>I will not be the President of another Club, Sub-Club, Hall JCRC or NUS Society during my Term of Office.</w:t>
      </w:r>
    </w:p>
    <w:p w14:paraId="1C4BE77E" w14:textId="77777777" w:rsidR="0024703F" w:rsidRDefault="0024703F" w:rsidP="00AC285E">
      <w:pPr>
        <w:pStyle w:val="ListParagraph"/>
        <w:numPr>
          <w:ilvl w:val="0"/>
          <w:numId w:val="2"/>
        </w:numPr>
        <w:spacing w:before="240"/>
      </w:pPr>
      <w:r>
        <w:t xml:space="preserve">If I fail to observe the Computing Club Constitution and this agreement, the Computing Club Management Committee </w:t>
      </w:r>
      <w:r w:rsidR="00AC285E">
        <w:t>may</w:t>
      </w:r>
      <w:r>
        <w:t xml:space="preserve"> relieve me of my appointment in office.</w:t>
      </w:r>
    </w:p>
    <w:p w14:paraId="26FC7C0E" w14:textId="77777777" w:rsidR="007B0BF3" w:rsidRDefault="00776689" w:rsidP="007B0BF3">
      <w:pPr>
        <w:pStyle w:val="Heading2"/>
      </w:pPr>
      <w:r>
        <w:br w:type="column"/>
      </w:r>
      <w:r w:rsidR="007B0BF3">
        <w:lastRenderedPageBreak/>
        <w:t>Declaration of Possible Conflict of Interest</w:t>
      </w:r>
    </w:p>
    <w:p w14:paraId="3F2FF02A" w14:textId="77777777" w:rsidR="007B0BF3" w:rsidRDefault="00776689" w:rsidP="007B0BF3">
      <w:pPr>
        <w:spacing w:before="240"/>
      </w:pPr>
      <w:r>
        <w:t>Are you/</w:t>
      </w:r>
      <w:r w:rsidR="007B0BF3">
        <w:t>will you</w:t>
      </w:r>
      <w:r>
        <w:t>*</w:t>
      </w:r>
      <w:r w:rsidR="007B0BF3">
        <w:t xml:space="preserve"> be nominated for any positions in the Mana</w:t>
      </w:r>
      <w:r>
        <w:t>gement Committee of other clubs/societies/</w:t>
      </w:r>
      <w:r w:rsidR="007B0BF3">
        <w:t>JCRCs</w:t>
      </w:r>
      <w:r>
        <w:t>*</w:t>
      </w:r>
      <w:r w:rsidR="007B0BF3">
        <w:t xml:space="preserve"> or for the position of NUSSU representative of other clubs? (* Delete if Necessary)</w:t>
      </w:r>
    </w:p>
    <w:tbl>
      <w:tblPr>
        <w:tblStyle w:val="TableGrid"/>
        <w:tblW w:w="109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878"/>
        <w:gridCol w:w="2948"/>
        <w:gridCol w:w="6143"/>
      </w:tblGrid>
      <w:tr w:rsidR="007B0BF3" w14:paraId="576585D8" w14:textId="77777777" w:rsidTr="003C24D4">
        <w:tc>
          <w:tcPr>
            <w:tcW w:w="960" w:type="dxa"/>
          </w:tcPr>
          <w:p w14:paraId="2D1D5540" w14:textId="77777777" w:rsidR="007B0BF3" w:rsidRDefault="007B0BF3" w:rsidP="007B0BF3">
            <w:r>
              <w:t xml:space="preserve">Yes </w:t>
            </w:r>
            <w:sdt>
              <w:sdtPr>
                <w:id w:val="-2086608281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78" w:type="dxa"/>
          </w:tcPr>
          <w:p w14:paraId="595C317E" w14:textId="77777777" w:rsidR="007B0BF3" w:rsidRDefault="007B0BF3" w:rsidP="007B0BF3">
            <w:r>
              <w:t xml:space="preserve">No </w:t>
            </w:r>
            <w:sdt>
              <w:sdtPr>
                <w:id w:val="1243063367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948" w:type="dxa"/>
          </w:tcPr>
          <w:p w14:paraId="40E3A649" w14:textId="0BA5FC9A" w:rsidR="007B0BF3" w:rsidRDefault="003C24D4" w:rsidP="003C24D4">
            <w:r>
              <w:t>If yes, please state the committee(s):</w:t>
            </w:r>
          </w:p>
        </w:tc>
        <w:tc>
          <w:tcPr>
            <w:tcW w:w="6143" w:type="dxa"/>
          </w:tcPr>
          <w:p w14:paraId="786F0D7E" w14:textId="761EBA17" w:rsidR="007B0BF3" w:rsidRDefault="00614F41" w:rsidP="00614F41">
            <w:r w:rsidRPr="00614F41">
              <w:rPr>
                <w:u w:val="single"/>
              </w:rPr>
              <w:tab/>
            </w:r>
            <w:r w:rsidRPr="00614F41">
              <w:rPr>
                <w:u w:val="single"/>
              </w:rPr>
              <w:tab/>
            </w:r>
            <w:r w:rsidRPr="00614F41">
              <w:rPr>
                <w:u w:val="single"/>
              </w:rPr>
              <w:tab/>
            </w:r>
            <w:r w:rsidRPr="00614F41">
              <w:rPr>
                <w:u w:val="single"/>
              </w:rPr>
              <w:tab/>
            </w:r>
            <w:r w:rsidRPr="00614F41">
              <w:rPr>
                <w:u w:val="single"/>
              </w:rPr>
              <w:tab/>
            </w:r>
            <w:r w:rsidRPr="00614F41">
              <w:rPr>
                <w:u w:val="single"/>
              </w:rPr>
              <w:tab/>
            </w:r>
          </w:p>
        </w:tc>
      </w:tr>
    </w:tbl>
    <w:p w14:paraId="6CCC9F09" w14:textId="77777777" w:rsidR="007B0BF3" w:rsidRDefault="007B0BF3"/>
    <w:p w14:paraId="00FE07DF" w14:textId="574CBA81" w:rsidR="007B0BF3" w:rsidRDefault="00D50647" w:rsidP="007B0BF3">
      <w:pPr>
        <w:pStyle w:val="Heading2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3FFF0" wp14:editId="70AAD9B8">
                <wp:simplePos x="0" y="0"/>
                <wp:positionH relativeFrom="column">
                  <wp:posOffset>-7620</wp:posOffset>
                </wp:positionH>
                <wp:positionV relativeFrom="paragraph">
                  <wp:posOffset>643890</wp:posOffset>
                </wp:positionV>
                <wp:extent cx="6480000" cy="1620000"/>
                <wp:effectExtent l="0" t="0" r="0" b="571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00" cy="16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06DFB" w14:textId="77777777" w:rsidR="005A0F1E" w:rsidRDefault="005A0F1E" w:rsidP="00D5064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-.55pt;margin-top:50.7pt;width:510.25pt;height:12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" filled="f" stroked="f">
                <v:textbox>
                  <w:txbxContent>
                    <w:p w14:paraId="78C06DFB" w14:textId="77777777" w:rsidR="005A0F1E" w:rsidRDefault="005A0F1E" w:rsidP="00D5064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B0BF3">
        <w:t>Declaration of Commitments</w:t>
      </w:r>
    </w:p>
    <w:p w14:paraId="2C2D86A7" w14:textId="3430E012" w:rsidR="00D50647" w:rsidRPr="00D50647" w:rsidRDefault="00776689" w:rsidP="007B0BF3">
      <w:pPr>
        <w:rPr>
          <w:smallCaps/>
          <w:color w:val="5A5A5A" w:themeColor="text1" w:themeTint="A5"/>
        </w:rPr>
      </w:pPr>
      <w:r>
        <w:t xml:space="preserve">My current/potential </w:t>
      </w:r>
      <w:r w:rsidR="007B0BF3">
        <w:t>commitments are:</w:t>
      </w:r>
      <w:r w:rsidR="001C18B4">
        <w:t xml:space="preserve"> </w:t>
      </w:r>
      <w:r w:rsidR="001C18B4" w:rsidRPr="001C18B4">
        <w:rPr>
          <w:rStyle w:val="SubtleReference"/>
        </w:rPr>
        <w:t>(if you are staying in a Hall of Residence, please state</w:t>
      </w:r>
      <w:r w:rsidR="001C18B4">
        <w:rPr>
          <w:rStyle w:val="SubtleReference"/>
        </w:rPr>
        <w:t xml:space="preserve"> here</w:t>
      </w:r>
      <w:r w:rsidR="001C18B4" w:rsidRPr="001C18B4">
        <w:rPr>
          <w:rStyle w:val="SubtleReference"/>
        </w:rPr>
        <w:t>)</w:t>
      </w:r>
    </w:p>
    <w:p w14:paraId="5E017CF2" w14:textId="77777777" w:rsidR="007B0BF3" w:rsidRPr="007B0BF3" w:rsidRDefault="007B0BF3" w:rsidP="007B0BF3">
      <w:pPr>
        <w:jc w:val="right"/>
        <w:rPr>
          <w:rStyle w:val="SubtleReference"/>
        </w:rPr>
      </w:pPr>
      <w:r w:rsidRPr="007B0BF3">
        <w:rPr>
          <w:rStyle w:val="SubtleReference"/>
        </w:rPr>
        <w:t>(Attach additional A4-sized paper if required)</w:t>
      </w:r>
    </w:p>
    <w:p w14:paraId="7A2335B3" w14:textId="487B9DF7" w:rsidR="007B0BF3" w:rsidRDefault="00D50647" w:rsidP="007B0BF3">
      <w:pPr>
        <w:pStyle w:val="Heading2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9EDEA4" wp14:editId="1909045B">
                <wp:simplePos x="0" y="0"/>
                <wp:positionH relativeFrom="column">
                  <wp:posOffset>0</wp:posOffset>
                </wp:positionH>
                <wp:positionV relativeFrom="paragraph">
                  <wp:posOffset>648970</wp:posOffset>
                </wp:positionV>
                <wp:extent cx="6449695" cy="16002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9695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D5A0B" w14:textId="77777777" w:rsidR="005A0F1E" w:rsidRDefault="005A0F1E" w:rsidP="00D5064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7" type="#_x0000_t202" style="position:absolute;margin-left:0;margin-top:51.1pt;width:507.85pt;height:12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" filled="f" stroked="f">
                <v:textbox>
                  <w:txbxContent>
                    <w:p w14:paraId="429D5A0B" w14:textId="77777777" w:rsidR="005A0F1E" w:rsidRDefault="005A0F1E" w:rsidP="00D5064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B0BF3">
        <w:t>Declaration of Interest</w:t>
      </w:r>
    </w:p>
    <w:p w14:paraId="23D96731" w14:textId="09F8CB36" w:rsidR="00D50647" w:rsidRDefault="007B0BF3" w:rsidP="007B0BF3">
      <w:r>
        <w:t>Why I want to be a part of the NUS Students’ Computing Club Management Committee:</w:t>
      </w:r>
    </w:p>
    <w:p w14:paraId="52233BE8" w14:textId="67D18513" w:rsidR="007B0BF3" w:rsidRPr="007B0BF3" w:rsidRDefault="00D50647" w:rsidP="007B0BF3">
      <w:pPr>
        <w:jc w:val="right"/>
        <w:rPr>
          <w:rStyle w:val="SubtleReference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3659DF" wp14:editId="6BEB1798">
                <wp:simplePos x="0" y="0"/>
                <wp:positionH relativeFrom="column">
                  <wp:posOffset>7620</wp:posOffset>
                </wp:positionH>
                <wp:positionV relativeFrom="paragraph">
                  <wp:posOffset>2312035</wp:posOffset>
                </wp:positionV>
                <wp:extent cx="6457950" cy="160782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7950" cy="160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DAD3B" w14:textId="77777777" w:rsidR="005A0F1E" w:rsidRDefault="005A0F1E" w:rsidP="00D5064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8" type="#_x0000_t202" style="position:absolute;left:0;text-align:left;margin-left:.6pt;margin-top:182.05pt;width:508.5pt;height:12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" filled="f" stroked="f">
                <v:textbox>
                  <w:txbxContent>
                    <w:p w14:paraId="044DAD3B" w14:textId="77777777" w:rsidR="005A0F1E" w:rsidRDefault="005A0F1E" w:rsidP="00D5064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B0BF3" w:rsidRPr="007B0BF3">
        <w:rPr>
          <w:rStyle w:val="SubtleReference"/>
        </w:rPr>
        <w:t>(Attach additional A4-sized paper if required)</w:t>
      </w:r>
    </w:p>
    <w:p w14:paraId="28989A47" w14:textId="4D559BA5" w:rsidR="00D50647" w:rsidRDefault="005A0F1E" w:rsidP="00B10943">
      <w:r>
        <w:t>List down all skill(s)/</w:t>
      </w:r>
      <w:r w:rsidR="0071154B">
        <w:t>experience</w:t>
      </w:r>
      <w:r>
        <w:t>(s)</w:t>
      </w:r>
      <w:r w:rsidR="0071154B">
        <w:t xml:space="preserve"> relevant for your </w:t>
      </w:r>
      <w:r w:rsidR="009073AF">
        <w:t xml:space="preserve">intended </w:t>
      </w:r>
      <w:r w:rsidR="0071154B">
        <w:t>position</w:t>
      </w:r>
      <w:r w:rsidR="00B10943">
        <w:t>:</w:t>
      </w:r>
    </w:p>
    <w:p w14:paraId="105263B9" w14:textId="77777777" w:rsidR="00B10943" w:rsidRPr="007B0BF3" w:rsidRDefault="00B10943" w:rsidP="00B10943">
      <w:pPr>
        <w:jc w:val="right"/>
        <w:rPr>
          <w:rStyle w:val="SubtleReference"/>
        </w:rPr>
      </w:pPr>
      <w:r w:rsidRPr="007B0BF3">
        <w:rPr>
          <w:rStyle w:val="SubtleReference"/>
        </w:rPr>
        <w:t>(Attach additional A4-sized paper if required)</w:t>
      </w:r>
    </w:p>
    <w:p w14:paraId="43C873F1" w14:textId="77777777" w:rsidR="00B10943" w:rsidRDefault="00B10943" w:rsidP="007B0BF3"/>
    <w:p w14:paraId="7C14C62E" w14:textId="77777777" w:rsidR="00B10943" w:rsidRDefault="00B10943" w:rsidP="007B0BF3"/>
    <w:p w14:paraId="4403C68D" w14:textId="77777777" w:rsidR="007B0BF3" w:rsidRDefault="00B10943" w:rsidP="007B0BF3">
      <w:r>
        <w:t>I hereby declare that all the above information provided is complete and accurate.</w:t>
      </w:r>
      <w:r w:rsidR="00776689">
        <w:t xml:space="preserve"> I also agree for the information provided in this document to be published online for the purposes of the elections.</w:t>
      </w:r>
    </w:p>
    <w:p w14:paraId="5FE4E22B" w14:textId="77777777" w:rsidR="00B10943" w:rsidRDefault="00B10943" w:rsidP="00B10943">
      <w:pPr>
        <w:spacing w:after="0"/>
      </w:pPr>
    </w:p>
    <w:p w14:paraId="6AC56861" w14:textId="77777777" w:rsidR="00B10943" w:rsidRDefault="00B10943" w:rsidP="00B10943">
      <w:pPr>
        <w:spacing w:after="0"/>
      </w:pPr>
    </w:p>
    <w:p w14:paraId="69CF6D72" w14:textId="77777777" w:rsidR="00CE0D51" w:rsidRDefault="00CE0D51" w:rsidP="00B10943">
      <w:pPr>
        <w:spacing w:after="0"/>
      </w:pPr>
    </w:p>
    <w:p w14:paraId="55A68D92" w14:textId="77777777" w:rsidR="00CE0D51" w:rsidRDefault="00CE0D51" w:rsidP="00B10943">
      <w:pPr>
        <w:spacing w:after="0"/>
      </w:pPr>
    </w:p>
    <w:p w14:paraId="71920E1A" w14:textId="77777777" w:rsidR="00CE0D51" w:rsidRDefault="00CE0D51" w:rsidP="00B10943">
      <w:pPr>
        <w:spacing w:after="0"/>
      </w:pPr>
    </w:p>
    <w:p w14:paraId="0B33E326" w14:textId="77777777" w:rsidR="00CE0D51" w:rsidRDefault="00CE0D51" w:rsidP="00B10943">
      <w:pPr>
        <w:spacing w:after="0"/>
      </w:pPr>
    </w:p>
    <w:p w14:paraId="609DEB44" w14:textId="77777777" w:rsidR="00CE0D51" w:rsidRDefault="00CE0D51" w:rsidP="00B10943">
      <w:pPr>
        <w:spacing w:after="0"/>
      </w:pPr>
    </w:p>
    <w:p w14:paraId="25576DF7" w14:textId="77777777" w:rsidR="00CE0D51" w:rsidRDefault="00CE0D51" w:rsidP="00B10943">
      <w:pPr>
        <w:spacing w:after="0"/>
      </w:pPr>
    </w:p>
    <w:p w14:paraId="2622638A" w14:textId="77777777" w:rsidR="00CE0D51" w:rsidRDefault="00CE0D51" w:rsidP="00B10943">
      <w:pPr>
        <w:spacing w:after="0"/>
      </w:pPr>
    </w:p>
    <w:p w14:paraId="10517190" w14:textId="77777777" w:rsidR="00CE0D51" w:rsidRDefault="00CE0D51" w:rsidP="00B10943">
      <w:pPr>
        <w:spacing w:after="0"/>
      </w:pPr>
    </w:p>
    <w:p w14:paraId="1F7E5F48" w14:textId="77777777" w:rsidR="00CE0D51" w:rsidRDefault="00CE0D51" w:rsidP="00B10943">
      <w:pPr>
        <w:spacing w:after="0"/>
      </w:pPr>
    </w:p>
    <w:p w14:paraId="4E1A08F3" w14:textId="77777777" w:rsidR="00CE0D51" w:rsidRDefault="00CE0D51" w:rsidP="00B10943">
      <w:pPr>
        <w:spacing w:after="0"/>
      </w:pPr>
    </w:p>
    <w:p w14:paraId="57D62A2B" w14:textId="77777777" w:rsidR="00CE0D51" w:rsidRDefault="00CE0D51" w:rsidP="00B10943">
      <w:pPr>
        <w:spacing w:after="0"/>
      </w:pPr>
    </w:p>
    <w:p w14:paraId="4E1C8FEF" w14:textId="77777777" w:rsidR="00CE0D51" w:rsidRDefault="00CE0D51" w:rsidP="00B10943">
      <w:pPr>
        <w:spacing w:after="0"/>
      </w:pPr>
    </w:p>
    <w:p w14:paraId="38CA9546" w14:textId="77777777" w:rsidR="00CE0D51" w:rsidRDefault="00CE0D51" w:rsidP="00B10943">
      <w:pPr>
        <w:spacing w:after="0"/>
      </w:pPr>
    </w:p>
    <w:p w14:paraId="4ECD62EA" w14:textId="77777777" w:rsidR="00CE0D51" w:rsidRDefault="00CE0D51" w:rsidP="00B10943">
      <w:pPr>
        <w:spacing w:after="0"/>
      </w:pPr>
    </w:p>
    <w:p w14:paraId="38588599" w14:textId="77777777" w:rsidR="00CE0D51" w:rsidRDefault="00CE0D51" w:rsidP="00B10943">
      <w:pPr>
        <w:spacing w:after="0"/>
      </w:pPr>
    </w:p>
    <w:p w14:paraId="370A0936" w14:textId="77777777" w:rsidR="00CE0D51" w:rsidRDefault="00CE0D51" w:rsidP="00B10943">
      <w:pPr>
        <w:spacing w:after="0"/>
      </w:pPr>
    </w:p>
    <w:p w14:paraId="1710332A" w14:textId="77777777" w:rsidR="00CE0D51" w:rsidRDefault="00CE0D51" w:rsidP="00B10943">
      <w:pPr>
        <w:spacing w:after="0"/>
      </w:pPr>
    </w:p>
    <w:p w14:paraId="63877DDD" w14:textId="77777777" w:rsidR="00CE0D51" w:rsidRDefault="00CE0D51" w:rsidP="00B10943">
      <w:pPr>
        <w:spacing w:after="0"/>
      </w:pPr>
    </w:p>
    <w:p w14:paraId="5FF47C8C" w14:textId="77777777" w:rsidR="00CE0D51" w:rsidRDefault="00CE0D51" w:rsidP="00B10943">
      <w:pPr>
        <w:spacing w:after="0"/>
      </w:pPr>
    </w:p>
    <w:p w14:paraId="415AEAF7" w14:textId="77777777" w:rsidR="00CE0D51" w:rsidRDefault="00CE0D51" w:rsidP="00B10943">
      <w:pPr>
        <w:spacing w:after="0"/>
      </w:pPr>
    </w:p>
    <w:p w14:paraId="57F4D2FB" w14:textId="77777777" w:rsidR="00CE0D51" w:rsidRDefault="00CE0D51" w:rsidP="00B10943">
      <w:pPr>
        <w:spacing w:after="0"/>
      </w:pPr>
    </w:p>
    <w:p w14:paraId="664ECB70" w14:textId="77777777" w:rsidR="00CE0D51" w:rsidRDefault="00CE0D51" w:rsidP="00B10943">
      <w:pPr>
        <w:spacing w:after="0"/>
      </w:pPr>
    </w:p>
    <w:p w14:paraId="77DF62DF" w14:textId="77777777" w:rsidR="00CE0D51" w:rsidRDefault="00CE0D51" w:rsidP="00B10943">
      <w:pPr>
        <w:spacing w:after="0"/>
      </w:pPr>
    </w:p>
    <w:p w14:paraId="4FE10763" w14:textId="77777777" w:rsidR="00CE0D51" w:rsidRDefault="00CE0D51" w:rsidP="00B10943">
      <w:pPr>
        <w:spacing w:after="0"/>
      </w:pPr>
    </w:p>
    <w:p w14:paraId="06E53CE8" w14:textId="77777777" w:rsidR="00CE0D51" w:rsidRDefault="00CE0D51" w:rsidP="00B10943">
      <w:pPr>
        <w:spacing w:after="0"/>
      </w:pPr>
    </w:p>
    <w:p w14:paraId="235E3EE4" w14:textId="77777777" w:rsidR="00CE0D51" w:rsidRDefault="00CE0D51" w:rsidP="00B10943">
      <w:pPr>
        <w:spacing w:after="0"/>
      </w:pPr>
    </w:p>
    <w:p w14:paraId="719F638D" w14:textId="77777777" w:rsidR="00CE0D51" w:rsidRDefault="00CE0D51" w:rsidP="00B10943">
      <w:pPr>
        <w:spacing w:after="0"/>
      </w:pPr>
    </w:p>
    <w:p w14:paraId="0ABB174E" w14:textId="77777777" w:rsidR="00CE0D51" w:rsidRDefault="00CE0D51" w:rsidP="00B10943">
      <w:pPr>
        <w:spacing w:after="0"/>
      </w:pPr>
    </w:p>
    <w:p w14:paraId="47F5FF19" w14:textId="77777777" w:rsidR="00CE0D51" w:rsidRDefault="00CE0D51" w:rsidP="00B10943">
      <w:pPr>
        <w:spacing w:after="0"/>
      </w:pPr>
      <w:bookmarkStart w:id="0" w:name="_GoBack"/>
      <w:bookmarkEnd w:id="0"/>
    </w:p>
    <w:p w14:paraId="32424C7F" w14:textId="77777777" w:rsidR="00B10943" w:rsidRDefault="00B10943" w:rsidP="00B10943">
      <w:pPr>
        <w:spacing w:after="0"/>
        <w:rPr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1"/>
        <w:gridCol w:w="3483"/>
        <w:gridCol w:w="3483"/>
      </w:tblGrid>
      <w:tr w:rsidR="00B10943" w14:paraId="23B20CCE" w14:textId="77777777" w:rsidTr="00AC285E">
        <w:tc>
          <w:tcPr>
            <w:tcW w:w="3501" w:type="dxa"/>
            <w:tcBorders>
              <w:bottom w:val="single" w:sz="4" w:space="0" w:color="auto"/>
            </w:tcBorders>
          </w:tcPr>
          <w:p w14:paraId="347D7656" w14:textId="77777777" w:rsidR="00B10943" w:rsidRDefault="00B10943" w:rsidP="00AC285E"/>
        </w:tc>
        <w:tc>
          <w:tcPr>
            <w:tcW w:w="3483" w:type="dxa"/>
          </w:tcPr>
          <w:p w14:paraId="4C317EAF" w14:textId="77777777" w:rsidR="00B10943" w:rsidRDefault="00B10943" w:rsidP="00AC285E"/>
        </w:tc>
        <w:tc>
          <w:tcPr>
            <w:tcW w:w="3483" w:type="dxa"/>
            <w:tcBorders>
              <w:bottom w:val="single" w:sz="4" w:space="0" w:color="auto"/>
            </w:tcBorders>
          </w:tcPr>
          <w:p w14:paraId="21D5D751" w14:textId="77777777" w:rsidR="00B10943" w:rsidRDefault="00B10943" w:rsidP="00AC285E"/>
        </w:tc>
      </w:tr>
      <w:tr w:rsidR="00B10943" w14:paraId="31E02B7D" w14:textId="77777777" w:rsidTr="00AC285E">
        <w:tc>
          <w:tcPr>
            <w:tcW w:w="3501" w:type="dxa"/>
            <w:tcBorders>
              <w:top w:val="single" w:sz="4" w:space="0" w:color="auto"/>
            </w:tcBorders>
          </w:tcPr>
          <w:p w14:paraId="00A1EE2A" w14:textId="77777777" w:rsidR="00B10943" w:rsidRPr="002A6AEC" w:rsidRDefault="00B10943" w:rsidP="00AC285E">
            <w:pPr>
              <w:jc w:val="center"/>
              <w:rPr>
                <w:rStyle w:val="SubtleReference"/>
              </w:rPr>
            </w:pPr>
            <w:r w:rsidRPr="002A6AEC">
              <w:rPr>
                <w:rStyle w:val="SubtleReference"/>
              </w:rPr>
              <w:t>Applicant’s Signature and Date</w:t>
            </w:r>
          </w:p>
        </w:tc>
        <w:tc>
          <w:tcPr>
            <w:tcW w:w="3483" w:type="dxa"/>
          </w:tcPr>
          <w:p w14:paraId="5F3A84FE" w14:textId="77777777" w:rsidR="00B10943" w:rsidRPr="002A6AEC" w:rsidRDefault="00B10943" w:rsidP="00AC285E">
            <w:pPr>
              <w:jc w:val="center"/>
              <w:rPr>
                <w:rStyle w:val="SubtleReference"/>
              </w:rPr>
            </w:pPr>
          </w:p>
        </w:tc>
        <w:tc>
          <w:tcPr>
            <w:tcW w:w="3483" w:type="dxa"/>
            <w:tcBorders>
              <w:top w:val="single" w:sz="4" w:space="0" w:color="auto"/>
            </w:tcBorders>
          </w:tcPr>
          <w:p w14:paraId="630CE5E8" w14:textId="77777777" w:rsidR="00B10943" w:rsidRDefault="00B10943" w:rsidP="00AC285E">
            <w:pPr>
              <w:jc w:val="center"/>
              <w:rPr>
                <w:rStyle w:val="SubtleReference"/>
              </w:rPr>
            </w:pPr>
            <w:r>
              <w:rPr>
                <w:rStyle w:val="SubtleReference"/>
              </w:rPr>
              <w:t>Computing Club Stamp</w:t>
            </w:r>
          </w:p>
          <w:p w14:paraId="00DCCE3A" w14:textId="77777777" w:rsidR="00B10943" w:rsidRPr="002A6AEC" w:rsidRDefault="00B10943" w:rsidP="00AC285E">
            <w:pPr>
              <w:jc w:val="center"/>
              <w:rPr>
                <w:rStyle w:val="SubtleReference"/>
              </w:rPr>
            </w:pPr>
            <w:r>
              <w:rPr>
                <w:rStyle w:val="SubtleReference"/>
              </w:rPr>
              <w:t>(Official Use only)</w:t>
            </w:r>
          </w:p>
        </w:tc>
      </w:tr>
    </w:tbl>
    <w:p w14:paraId="7FF11886" w14:textId="77777777" w:rsidR="00B10943" w:rsidRPr="007B0BF3" w:rsidRDefault="00B10943" w:rsidP="007B0BF3"/>
    <w:sectPr w:rsidR="00B10943" w:rsidRPr="007B0BF3" w:rsidSect="00653378">
      <w:footerReference w:type="default" r:id="rId9"/>
      <w:headerReference w:type="first" r:id="rId10"/>
      <w:footerReference w:type="first" r:id="rId11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6FDDE4" w14:textId="77777777" w:rsidR="005A0F1E" w:rsidRDefault="005A0F1E" w:rsidP="00FA2689">
      <w:pPr>
        <w:spacing w:after="0" w:line="240" w:lineRule="auto"/>
      </w:pPr>
      <w:r>
        <w:separator/>
      </w:r>
    </w:p>
  </w:endnote>
  <w:endnote w:type="continuationSeparator" w:id="0">
    <w:p w14:paraId="0896965D" w14:textId="77777777" w:rsidR="005A0F1E" w:rsidRDefault="005A0F1E" w:rsidP="00FA2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6D7FA" w14:textId="77777777" w:rsidR="005A0F1E" w:rsidRPr="00FD2AC6" w:rsidRDefault="005A0F1E">
    <w:pPr>
      <w:pStyle w:val="Footer"/>
      <w:rPr>
        <w:sz w:val="16"/>
        <w:szCs w:val="16"/>
      </w:rPr>
    </w:pPr>
    <w:r>
      <w:rPr>
        <w:sz w:val="16"/>
        <w:szCs w:val="16"/>
      </w:rPr>
      <w:t>NUS Students’ Computing Club</w:t>
    </w:r>
    <w:r>
      <w:rPr>
        <w:sz w:val="16"/>
        <w:szCs w:val="16"/>
      </w:rPr>
      <w:ptab w:relativeTo="margin" w:alignment="right" w:leader="none"/>
    </w:r>
    <w:r>
      <w:rPr>
        <w:sz w:val="16"/>
        <w:szCs w:val="16"/>
      </w:rPr>
      <w:t xml:space="preserve">Page |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 w:rsidR="00CE0D51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  <w:p w14:paraId="4A98709B" w14:textId="77777777" w:rsidR="005A0F1E" w:rsidRPr="00FD2AC6" w:rsidRDefault="005A0F1E" w:rsidP="00614C3A">
    <w:pPr>
      <w:pStyle w:val="Footer"/>
      <w:rPr>
        <w:sz w:val="16"/>
        <w:szCs w:val="16"/>
      </w:rPr>
    </w:pPr>
    <w:r w:rsidRPr="00614C3A">
      <w:rPr>
        <w:sz w:val="16"/>
        <w:szCs w:val="16"/>
      </w:rPr>
      <w:t>Appendix B: Nominee Agreement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C8BC08" w14:textId="77777777" w:rsidR="005A0F1E" w:rsidRPr="00FD2AC6" w:rsidRDefault="005A0F1E" w:rsidP="00653378">
    <w:pPr>
      <w:pStyle w:val="Footer"/>
      <w:rPr>
        <w:sz w:val="16"/>
        <w:szCs w:val="16"/>
      </w:rPr>
    </w:pPr>
    <w:r>
      <w:rPr>
        <w:sz w:val="16"/>
        <w:szCs w:val="16"/>
      </w:rPr>
      <w:t>NUS Students’ Computing Club</w:t>
    </w:r>
    <w:r>
      <w:rPr>
        <w:sz w:val="16"/>
        <w:szCs w:val="16"/>
      </w:rPr>
      <w:ptab w:relativeTo="margin" w:alignment="right" w:leader="none"/>
    </w:r>
    <w:r>
      <w:rPr>
        <w:sz w:val="16"/>
        <w:szCs w:val="16"/>
      </w:rPr>
      <w:t xml:space="preserve">Page |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 w:rsidR="00CE0D51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  <w:p w14:paraId="7EE239B9" w14:textId="77777777" w:rsidR="005A0F1E" w:rsidRDefault="005A0F1E" w:rsidP="00AA5155">
    <w:pPr>
      <w:pStyle w:val="Footer"/>
    </w:pPr>
    <w:r w:rsidRPr="00AA5155">
      <w:rPr>
        <w:sz w:val="16"/>
        <w:szCs w:val="16"/>
      </w:rPr>
      <w:t>Appendix B: Nominee Agreement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5A246" w14:textId="77777777" w:rsidR="005A0F1E" w:rsidRDefault="005A0F1E" w:rsidP="00FA2689">
      <w:pPr>
        <w:spacing w:after="0" w:line="240" w:lineRule="auto"/>
      </w:pPr>
      <w:r>
        <w:separator/>
      </w:r>
    </w:p>
  </w:footnote>
  <w:footnote w:type="continuationSeparator" w:id="0">
    <w:p w14:paraId="3A38F074" w14:textId="77777777" w:rsidR="005A0F1E" w:rsidRDefault="005A0F1E" w:rsidP="00FA2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3B2658" w14:textId="77777777" w:rsidR="005A0F1E" w:rsidRDefault="005A0F1E" w:rsidP="001E57DA">
    <w:pPr>
      <w:pStyle w:val="Header"/>
      <w:jc w:val="center"/>
    </w:pPr>
    <w:r>
      <w:rPr>
        <w:noProof/>
        <w:lang w:eastAsia="en-US"/>
      </w:rPr>
      <w:drawing>
        <wp:inline distT="0" distB="0" distL="0" distR="0" wp14:anchorId="69F17B62" wp14:editId="701750DD">
          <wp:extent cx="4608840" cy="800100"/>
          <wp:effectExtent l="0" t="0" r="0" b="0"/>
          <wp:docPr id="2" name="Picture 2" descr="D:\Personal\School\University\Computing Club\Resources\Full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ersonal\School\University\Computing Club\Resources\Full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0884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sdt>
    <w:sdtPr>
      <w:rPr>
        <w:rFonts w:ascii="Lucida Sans Unicode" w:hAnsi="Lucida Sans Unicode" w:cs="Lucida Sans Unicode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alias w:val="Title"/>
      <w:id w:val="3072799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13B0B48" w14:textId="77777777" w:rsidR="005A0F1E" w:rsidRPr="00B72FA7" w:rsidRDefault="005A0F1E" w:rsidP="00B72FA7">
        <w:pPr>
          <w:pStyle w:val="Header"/>
          <w:jc w:val="center"/>
          <w:rPr>
            <w:rFonts w:ascii="Lucida Sans Unicode" w:hAnsi="Lucida Sans Unicode" w:cs="Lucida Sans Unicode"/>
            <w:sz w:val="40"/>
            <w:szCs w:val="40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</w:pPr>
        <w:r>
          <w:rPr>
            <w:rFonts w:ascii="Lucida Sans Unicode" w:hAnsi="Lucida Sans Unicode" w:cs="Lucida Sans Unicode"/>
            <w:sz w:val="40"/>
            <w:szCs w:val="40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Appendix B: Nominee Agreement</w:t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1E2E"/>
    <w:multiLevelType w:val="hybridMultilevel"/>
    <w:tmpl w:val="AA1A3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544E8B"/>
    <w:multiLevelType w:val="hybridMultilevel"/>
    <w:tmpl w:val="7C3EC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927AE4"/>
    <w:multiLevelType w:val="hybridMultilevel"/>
    <w:tmpl w:val="A92C8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activeWritingStyle w:appName="MSWord" w:lang="en-US" w:vendorID="64" w:dllVersion="131078" w:nlCheck="1" w:checkStyle="1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FA7"/>
    <w:rsid w:val="000021AF"/>
    <w:rsid w:val="00023089"/>
    <w:rsid w:val="00037413"/>
    <w:rsid w:val="0009256D"/>
    <w:rsid w:val="000C5B92"/>
    <w:rsid w:val="00110787"/>
    <w:rsid w:val="00130A38"/>
    <w:rsid w:val="00146E2C"/>
    <w:rsid w:val="001B1E91"/>
    <w:rsid w:val="001C18B4"/>
    <w:rsid w:val="001E57DA"/>
    <w:rsid w:val="002017BF"/>
    <w:rsid w:val="00203E20"/>
    <w:rsid w:val="0022262E"/>
    <w:rsid w:val="0024703F"/>
    <w:rsid w:val="00261FD7"/>
    <w:rsid w:val="00282D44"/>
    <w:rsid w:val="002A6AEC"/>
    <w:rsid w:val="0030575F"/>
    <w:rsid w:val="00310894"/>
    <w:rsid w:val="00373FEA"/>
    <w:rsid w:val="00383976"/>
    <w:rsid w:val="003B4403"/>
    <w:rsid w:val="003B7218"/>
    <w:rsid w:val="003C24D4"/>
    <w:rsid w:val="003D16E4"/>
    <w:rsid w:val="003D4674"/>
    <w:rsid w:val="004770DE"/>
    <w:rsid w:val="004C02F2"/>
    <w:rsid w:val="0052786B"/>
    <w:rsid w:val="00595A34"/>
    <w:rsid w:val="005A0F1E"/>
    <w:rsid w:val="005A3EFF"/>
    <w:rsid w:val="005D3DB4"/>
    <w:rsid w:val="00614C3A"/>
    <w:rsid w:val="00614F41"/>
    <w:rsid w:val="0061715F"/>
    <w:rsid w:val="00644E62"/>
    <w:rsid w:val="0064739A"/>
    <w:rsid w:val="00653378"/>
    <w:rsid w:val="00701B99"/>
    <w:rsid w:val="0071154B"/>
    <w:rsid w:val="00723E00"/>
    <w:rsid w:val="00754CF7"/>
    <w:rsid w:val="007605F4"/>
    <w:rsid w:val="00776689"/>
    <w:rsid w:val="0078124C"/>
    <w:rsid w:val="007B0BF3"/>
    <w:rsid w:val="007D796F"/>
    <w:rsid w:val="007F22AB"/>
    <w:rsid w:val="007F7574"/>
    <w:rsid w:val="0083511B"/>
    <w:rsid w:val="008B63D5"/>
    <w:rsid w:val="009073AF"/>
    <w:rsid w:val="0092072F"/>
    <w:rsid w:val="00947CDD"/>
    <w:rsid w:val="00A2438A"/>
    <w:rsid w:val="00AA5155"/>
    <w:rsid w:val="00AC285E"/>
    <w:rsid w:val="00B10943"/>
    <w:rsid w:val="00B46082"/>
    <w:rsid w:val="00B72FA7"/>
    <w:rsid w:val="00B86614"/>
    <w:rsid w:val="00BC2DDF"/>
    <w:rsid w:val="00C605C8"/>
    <w:rsid w:val="00C81B45"/>
    <w:rsid w:val="00CC40BD"/>
    <w:rsid w:val="00CE0D51"/>
    <w:rsid w:val="00CE4FFD"/>
    <w:rsid w:val="00CF2433"/>
    <w:rsid w:val="00D305AF"/>
    <w:rsid w:val="00D50647"/>
    <w:rsid w:val="00D7188F"/>
    <w:rsid w:val="00D803EC"/>
    <w:rsid w:val="00DA419C"/>
    <w:rsid w:val="00DF2B60"/>
    <w:rsid w:val="00E0736B"/>
    <w:rsid w:val="00E26AE5"/>
    <w:rsid w:val="00E6293A"/>
    <w:rsid w:val="00E96F68"/>
    <w:rsid w:val="00EB1A0B"/>
    <w:rsid w:val="00EC0830"/>
    <w:rsid w:val="00F553DD"/>
    <w:rsid w:val="00FA2689"/>
    <w:rsid w:val="00FB5A5B"/>
    <w:rsid w:val="00FC45AD"/>
    <w:rsid w:val="00FC5BE9"/>
    <w:rsid w:val="00FD2AC6"/>
    <w:rsid w:val="00FF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9845C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689"/>
    <w:rPr>
      <w:sz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0B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B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689"/>
  </w:style>
  <w:style w:type="paragraph" w:styleId="Footer">
    <w:name w:val="footer"/>
    <w:basedOn w:val="Normal"/>
    <w:link w:val="FooterChar"/>
    <w:uiPriority w:val="99"/>
    <w:unhideWhenUsed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689"/>
  </w:style>
  <w:style w:type="paragraph" w:styleId="BalloonText">
    <w:name w:val="Balloon Text"/>
    <w:basedOn w:val="Normal"/>
    <w:link w:val="BalloonTextChar"/>
    <w:uiPriority w:val="99"/>
    <w:semiHidden/>
    <w:unhideWhenUsed/>
    <w:rsid w:val="00FA2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6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6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2AC6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D2A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40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leChar">
    <w:name w:val="Title Char"/>
    <w:basedOn w:val="DefaultParagraphFont"/>
    <w:link w:val="Title"/>
    <w:uiPriority w:val="10"/>
    <w:rsid w:val="00FD2AC6"/>
    <w:rPr>
      <w:rFonts w:asciiTheme="majorHAnsi" w:eastAsiaTheme="majorEastAsia" w:hAnsiTheme="majorHAnsi" w:cstheme="majorBidi"/>
      <w:spacing w:val="5"/>
      <w:kern w:val="28"/>
      <w:sz w:val="40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TableGrid">
    <w:name w:val="Table Grid"/>
    <w:basedOn w:val="TableNormal"/>
    <w:uiPriority w:val="59"/>
    <w:rsid w:val="003D16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rmField">
    <w:name w:val="Form Field"/>
    <w:basedOn w:val="DefaultParagraphFont"/>
    <w:uiPriority w:val="1"/>
    <w:rsid w:val="003D16E4"/>
    <w:rPr>
      <w:u w:val="single"/>
    </w:rPr>
  </w:style>
  <w:style w:type="character" w:styleId="SubtleReference">
    <w:name w:val="Subtle Reference"/>
    <w:basedOn w:val="DefaultParagraphFont"/>
    <w:uiPriority w:val="31"/>
    <w:qFormat/>
    <w:rsid w:val="00146E2C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7B0B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0BF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689"/>
    <w:rPr>
      <w:sz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0B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B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689"/>
  </w:style>
  <w:style w:type="paragraph" w:styleId="Footer">
    <w:name w:val="footer"/>
    <w:basedOn w:val="Normal"/>
    <w:link w:val="FooterChar"/>
    <w:uiPriority w:val="99"/>
    <w:unhideWhenUsed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689"/>
  </w:style>
  <w:style w:type="paragraph" w:styleId="BalloonText">
    <w:name w:val="Balloon Text"/>
    <w:basedOn w:val="Normal"/>
    <w:link w:val="BalloonTextChar"/>
    <w:uiPriority w:val="99"/>
    <w:semiHidden/>
    <w:unhideWhenUsed/>
    <w:rsid w:val="00FA2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6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6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2AC6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D2A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40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leChar">
    <w:name w:val="Title Char"/>
    <w:basedOn w:val="DefaultParagraphFont"/>
    <w:link w:val="Title"/>
    <w:uiPriority w:val="10"/>
    <w:rsid w:val="00FD2AC6"/>
    <w:rPr>
      <w:rFonts w:asciiTheme="majorHAnsi" w:eastAsiaTheme="majorEastAsia" w:hAnsiTheme="majorHAnsi" w:cstheme="majorBidi"/>
      <w:spacing w:val="5"/>
      <w:kern w:val="28"/>
      <w:sz w:val="40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TableGrid">
    <w:name w:val="Table Grid"/>
    <w:basedOn w:val="TableNormal"/>
    <w:uiPriority w:val="59"/>
    <w:rsid w:val="003D16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rmField">
    <w:name w:val="Form Field"/>
    <w:basedOn w:val="DefaultParagraphFont"/>
    <w:uiPriority w:val="1"/>
    <w:rsid w:val="003D16E4"/>
    <w:rPr>
      <w:u w:val="single"/>
    </w:rPr>
  </w:style>
  <w:style w:type="character" w:styleId="SubtleReference">
    <w:name w:val="Subtle Reference"/>
    <w:basedOn w:val="DefaultParagraphFont"/>
    <w:uiPriority w:val="31"/>
    <w:qFormat/>
    <w:rsid w:val="00146E2C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7B0B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0BF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ng%20Yong%20Jie\Google%20Drive\15th%20MC%20Shared%20Files\Guidelines,%20Forms%20and%20Templates\Computing%20Club\MS%20Word%20and%20Powerpoint%20Templates\Template%20(Portrait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8th Boarders' Council">
      <a:majorFont>
        <a:latin typeface="Lucida Sans Unicode"/>
        <a:ea typeface=""/>
        <a:cs typeface=""/>
      </a:majorFont>
      <a:minorFont>
        <a:latin typeface="Lucida Sans Unicod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686A2-0FCA-A04C-8967-F5868C760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\Users\Wong Yong Jie\Google Drive\15th MC Shared Files\Guidelines, Forms and Templates\Computing Club\MS Word and Powerpoint Templates\Template (Portrait).dotx</Template>
  <TotalTime>45</TotalTime>
  <Pages>3</Pages>
  <Words>425</Words>
  <Characters>2196</Characters>
  <Application>Microsoft Macintosh Word</Application>
  <DocSecurity>0</DocSecurity>
  <Lines>54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B: Nominee Agreement</vt:lpstr>
    </vt:vector>
  </TitlesOfParts>
  <Manager/>
  <Company>NUS Students' Computing Club</Company>
  <LinksUpToDate>false</LinksUpToDate>
  <CharactersWithSpaces>2590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B: Nominee Agreement</dc:title>
  <dc:subject/>
  <dc:creator>Wong Yong Jie</dc:creator>
  <cp:keywords>Appendix A: Nominee Application Form</cp:keywords>
  <dc:description>Last Modified by Victor Hazali 9 August 2015 </dc:description>
  <cp:lastModifiedBy>Victor Hazali</cp:lastModifiedBy>
  <cp:revision>22</cp:revision>
  <cp:lastPrinted>2013-08-11T17:03:00Z</cp:lastPrinted>
  <dcterms:created xsi:type="dcterms:W3CDTF">2013-08-10T21:05:00Z</dcterms:created>
  <dcterms:modified xsi:type="dcterms:W3CDTF">2015-08-09T11:25:00Z</dcterms:modified>
  <cp:category/>
</cp:coreProperties>
</file>