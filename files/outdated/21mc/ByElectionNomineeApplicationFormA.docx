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E763E" w14:textId="527B3DB6" w:rsidR="00B50009" w:rsidRPr="002131F2" w:rsidRDefault="00B50009" w:rsidP="00B50009">
      <w:pPr>
        <w:spacing w:after="0"/>
        <w:rPr>
          <w:b/>
          <w:u w:val="single"/>
        </w:rPr>
      </w:pPr>
      <w:r w:rsidRPr="002131F2">
        <w:rPr>
          <w:b/>
          <w:u w:val="single"/>
        </w:rPr>
        <w:t>INSTRUCTIONS TO SUBMIT THE FORMS:</w:t>
      </w:r>
    </w:p>
    <w:p w14:paraId="00DB1373" w14:textId="022E5D71" w:rsidR="00B50009" w:rsidRDefault="00B50009" w:rsidP="00B50009">
      <w:pPr>
        <w:spacing w:after="0"/>
      </w:pPr>
      <w:r>
        <w:t xml:space="preserve">All forms will be submitted via email. Please email to </w:t>
      </w:r>
      <w:hyperlink r:id="rId8" w:history="1">
        <w:r w:rsidRPr="002131F2">
          <w:rPr>
            <w:rStyle w:val="Hyperlink"/>
            <w:b/>
          </w:rPr>
          <w:t>elections@nuscomputing.com</w:t>
        </w:r>
      </w:hyperlink>
      <w:r>
        <w:t xml:space="preserve"> using the email address stated in FORM A. Remember to attach all forms (FORM A and FORM B) in </w:t>
      </w:r>
      <w:r w:rsidRPr="002131F2">
        <w:rPr>
          <w:b/>
          <w:u w:val="single"/>
        </w:rPr>
        <w:t>ONE</w:t>
      </w:r>
      <w:r>
        <w:t xml:space="preserve"> email, and send it by </w:t>
      </w:r>
      <w:r w:rsidR="007C15C6">
        <w:rPr>
          <w:b/>
          <w:u w:val="single"/>
        </w:rPr>
        <w:t>28</w:t>
      </w:r>
      <w:r w:rsidRPr="002131F2">
        <w:rPr>
          <w:b/>
          <w:u w:val="single"/>
          <w:vertAlign w:val="superscript"/>
        </w:rPr>
        <w:t>th</w:t>
      </w:r>
      <w:r w:rsidRPr="002131F2">
        <w:rPr>
          <w:b/>
          <w:u w:val="single"/>
        </w:rPr>
        <w:t xml:space="preserve"> AUGUST 2018 (</w:t>
      </w:r>
      <w:r w:rsidR="007C15C6">
        <w:rPr>
          <w:b/>
          <w:u w:val="single"/>
        </w:rPr>
        <w:t>TU</w:t>
      </w:r>
      <w:r w:rsidRPr="002131F2">
        <w:rPr>
          <w:b/>
          <w:u w:val="single"/>
        </w:rPr>
        <w:t>ESDAY), 6PM</w:t>
      </w:r>
      <w:r>
        <w:t>.  Any late submissions will n</w:t>
      </w:r>
      <w:bookmarkStart w:id="0" w:name="_GoBack"/>
      <w:bookmarkEnd w:id="0"/>
      <w:r>
        <w:t xml:space="preserve">ot be entertained. </w:t>
      </w:r>
    </w:p>
    <w:p w14:paraId="6F85DE0B" w14:textId="19AB1623" w:rsidR="00B50009" w:rsidRDefault="00B50009" w:rsidP="00B50009">
      <w:pPr>
        <w:spacing w:before="240"/>
        <w:rPr>
          <w:color w:val="FF0000"/>
        </w:rPr>
      </w:pPr>
      <w:r w:rsidRPr="00617C14">
        <w:rPr>
          <w:i/>
          <w:color w:val="FF0000"/>
        </w:rPr>
        <w:t xml:space="preserve">If you have any enquiries, you may contact Election </w:t>
      </w:r>
      <w:r>
        <w:rPr>
          <w:i/>
          <w:color w:val="FF0000"/>
        </w:rPr>
        <w:t>Returning Officer, Mr</w:t>
      </w:r>
      <w:r w:rsidRPr="00617C14">
        <w:rPr>
          <w:i/>
          <w:color w:val="FF0000"/>
        </w:rPr>
        <w:t xml:space="preserve">. </w:t>
      </w:r>
      <w:r>
        <w:rPr>
          <w:i/>
          <w:color w:val="FF0000"/>
        </w:rPr>
        <w:t>Joel Sim</w:t>
      </w:r>
      <w:r w:rsidRPr="00617C14">
        <w:rPr>
          <w:i/>
          <w:color w:val="FF0000"/>
        </w:rPr>
        <w:t xml:space="preserve"> at </w:t>
      </w:r>
      <w:r>
        <w:rPr>
          <w:i/>
          <w:color w:val="FF0000"/>
        </w:rPr>
        <w:t>9100 6536</w:t>
      </w:r>
      <w:r w:rsidRPr="00617C14">
        <w:rPr>
          <w:i/>
          <w:color w:val="FF0000"/>
        </w:rPr>
        <w:t xml:space="preserve">. </w:t>
      </w:r>
    </w:p>
    <w:p w14:paraId="12B5BD62" w14:textId="78021EAD" w:rsidR="0064739A" w:rsidRDefault="00B50009" w:rsidP="0064739A">
      <w:pPr>
        <w:spacing w:after="0"/>
      </w:pPr>
      <w:r w:rsidRPr="00845B3C">
        <w:rPr>
          <w:noProof/>
          <w:u w:val="single"/>
          <w:lang w:val="en-SG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0FABC9B" wp14:editId="50A0795D">
                <wp:simplePos x="0" y="0"/>
                <wp:positionH relativeFrom="column">
                  <wp:posOffset>5052060</wp:posOffset>
                </wp:positionH>
                <wp:positionV relativeFrom="paragraph">
                  <wp:posOffset>90170</wp:posOffset>
                </wp:positionV>
                <wp:extent cx="1341120" cy="14935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A2BE" w14:textId="0FF0A4C5" w:rsidR="00845B3C" w:rsidRDefault="00845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AB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8pt;margin-top:7.1pt;width:105.6pt;height:117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">
                <v:textbox>
                  <w:txbxContent>
                    <w:p w14:paraId="7916A2BE" w14:textId="0FF0A4C5" w:rsidR="00845B3C" w:rsidRDefault="00845B3C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3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995"/>
      </w:tblGrid>
      <w:tr w:rsidR="003D16E4" w14:paraId="050ED081" w14:textId="77777777" w:rsidTr="004A7AAC">
        <w:tc>
          <w:tcPr>
            <w:tcW w:w="2910" w:type="dxa"/>
          </w:tcPr>
          <w:p w14:paraId="612F0F13" w14:textId="737A2BD9" w:rsidR="003D16E4" w:rsidRPr="0022262E" w:rsidRDefault="0052786B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Full </w:t>
            </w:r>
            <w:r w:rsidR="003D16E4" w:rsidRPr="0022262E">
              <w:rPr>
                <w:b/>
              </w:rPr>
              <w:t>Name:</w:t>
            </w:r>
          </w:p>
        </w:tc>
        <w:tc>
          <w:tcPr>
            <w:tcW w:w="4995" w:type="dxa"/>
          </w:tcPr>
          <w:p w14:paraId="65623EC4" w14:textId="6250E7F1" w:rsidR="003D16E4" w:rsidRPr="00613DB9" w:rsidRDefault="00845B3C" w:rsidP="00845B3C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</w:p>
        </w:tc>
      </w:tr>
      <w:tr w:rsidR="003D16E4" w14:paraId="6F3D8E0F" w14:textId="77777777" w:rsidTr="004A7AAC">
        <w:tc>
          <w:tcPr>
            <w:tcW w:w="2910" w:type="dxa"/>
          </w:tcPr>
          <w:p w14:paraId="24619C89" w14:textId="3DC96D7D" w:rsidR="003D16E4" w:rsidRPr="0022262E" w:rsidRDefault="003D16E4" w:rsidP="004C02F2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 xml:space="preserve">Matriculation </w:t>
            </w:r>
            <w:r w:rsidR="004C02F2">
              <w:rPr>
                <w:b/>
              </w:rPr>
              <w:t>Number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4FBF0C09" w14:textId="6C35B2D0" w:rsidR="003D16E4" w:rsidRDefault="00845B3C" w:rsidP="00613DB9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3016844F" w14:textId="77777777" w:rsidTr="004A7AAC">
        <w:tc>
          <w:tcPr>
            <w:tcW w:w="2910" w:type="dxa"/>
          </w:tcPr>
          <w:p w14:paraId="277FB8A8" w14:textId="6E1F31E1" w:rsidR="003D16E4" w:rsidRPr="0022262E" w:rsidRDefault="004C02F2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</w:t>
            </w:r>
            <w:r w:rsidR="003D16E4"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69DBCB63" w14:textId="70221DD8" w:rsidR="003D16E4" w:rsidRDefault="00845B3C" w:rsidP="00465082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7B863FD0" w14:textId="77777777" w:rsidTr="004A7AAC">
        <w:tc>
          <w:tcPr>
            <w:tcW w:w="2910" w:type="dxa"/>
          </w:tcPr>
          <w:p w14:paraId="6ADEA164" w14:textId="77777777" w:rsidR="003D16E4" w:rsidRPr="0022262E" w:rsidRDefault="003D16E4" w:rsidP="0064739A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>Email</w:t>
            </w:r>
            <w:r w:rsidR="0052786B">
              <w:rPr>
                <w:b/>
              </w:rPr>
              <w:t xml:space="preserve"> Address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79E2593C" w14:textId="6355699C" w:rsidR="003D16E4" w:rsidRDefault="00845B3C" w:rsidP="00845B3C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424BE6" w14:paraId="4146371F" w14:textId="77777777" w:rsidTr="004A7AAC">
        <w:tc>
          <w:tcPr>
            <w:tcW w:w="2910" w:type="dxa"/>
          </w:tcPr>
          <w:p w14:paraId="29AE42C0" w14:textId="6A118E9E" w:rsidR="00424BE6" w:rsidRPr="00FA57E5" w:rsidRDefault="00424BE6" w:rsidP="00424BE6">
            <w:pPr>
              <w:spacing w:line="360" w:lineRule="auto"/>
              <w:rPr>
                <w:b/>
                <w:color w:val="FF0000"/>
              </w:rPr>
            </w:pPr>
            <w:r w:rsidRPr="00FA57E5">
              <w:rPr>
                <w:b/>
                <w:color w:val="FF0000"/>
              </w:rPr>
              <w:t>NUSMODS short link*:</w:t>
            </w:r>
          </w:p>
        </w:tc>
        <w:tc>
          <w:tcPr>
            <w:tcW w:w="4995" w:type="dxa"/>
          </w:tcPr>
          <w:p w14:paraId="1D437E05" w14:textId="5171BA00" w:rsidR="00424BE6" w:rsidRPr="00613DB9" w:rsidRDefault="00465082" w:rsidP="00465082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="00845B3C">
              <w:rPr>
                <w:u w:val="single"/>
              </w:rPr>
              <w:t xml:space="preserve">                                   </w:t>
            </w:r>
            <w:r w:rsidR="00424BE6" w:rsidRPr="00613DB9">
              <w:rPr>
                <w:u w:val="single"/>
              </w:rPr>
              <w:tab/>
            </w:r>
            <w:r w:rsidR="00424BE6" w:rsidRPr="00613DB9">
              <w:rPr>
                <w:u w:val="single"/>
              </w:rPr>
              <w:tab/>
            </w:r>
            <w:r w:rsidR="00424BE6" w:rsidRPr="00613DB9">
              <w:rPr>
                <w:u w:val="single"/>
              </w:rPr>
              <w:tab/>
            </w:r>
          </w:p>
        </w:tc>
      </w:tr>
    </w:tbl>
    <w:p w14:paraId="38A815FB" w14:textId="3111D3EC" w:rsidR="0098054F" w:rsidRPr="00FA57E5" w:rsidRDefault="0034338C" w:rsidP="00B50009">
      <w:pPr>
        <w:spacing w:before="240"/>
        <w:ind w:right="402"/>
        <w:rPr>
          <w:i/>
          <w:color w:val="FF0000"/>
        </w:rPr>
      </w:pPr>
      <w:sdt>
        <w:sdtPr>
          <w:id w:val="-731387850"/>
          <w:picture/>
        </w:sdtPr>
        <w:sdtEndPr/>
        <w:sdtContent/>
      </w:sdt>
    </w:p>
    <w:tbl>
      <w:tblPr>
        <w:tblStyle w:val="TableGrid"/>
        <w:tblW w:w="10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969"/>
        <w:gridCol w:w="3936"/>
      </w:tblGrid>
      <w:tr w:rsidR="004C02F2" w14:paraId="5BB056BD" w14:textId="77777777" w:rsidTr="004A7AAC">
        <w:tc>
          <w:tcPr>
            <w:tcW w:w="2788" w:type="dxa"/>
          </w:tcPr>
          <w:p w14:paraId="2360133B" w14:textId="77777777" w:rsidR="004C02F2" w:rsidRDefault="004C02F2" w:rsidP="0030575F">
            <w:pPr>
              <w:spacing w:line="360" w:lineRule="auto"/>
            </w:pPr>
          </w:p>
        </w:tc>
        <w:tc>
          <w:tcPr>
            <w:tcW w:w="3969" w:type="dxa"/>
          </w:tcPr>
          <w:p w14:paraId="37CE7821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Proposed By</w:t>
            </w:r>
          </w:p>
        </w:tc>
        <w:tc>
          <w:tcPr>
            <w:tcW w:w="3936" w:type="dxa"/>
          </w:tcPr>
          <w:p w14:paraId="06E35E96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Seconded By</w:t>
            </w:r>
          </w:p>
        </w:tc>
      </w:tr>
      <w:tr w:rsidR="004C02F2" w14:paraId="1D50C4E6" w14:textId="77777777" w:rsidTr="004A7AAC">
        <w:tc>
          <w:tcPr>
            <w:tcW w:w="2788" w:type="dxa"/>
          </w:tcPr>
          <w:p w14:paraId="16FC7DFC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Full Name:</w:t>
            </w:r>
          </w:p>
        </w:tc>
        <w:tc>
          <w:tcPr>
            <w:tcW w:w="3969" w:type="dxa"/>
          </w:tcPr>
          <w:p w14:paraId="6F79E08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1A836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240EE149" w14:textId="77777777" w:rsidTr="004A7AAC">
        <w:tc>
          <w:tcPr>
            <w:tcW w:w="2788" w:type="dxa"/>
          </w:tcPr>
          <w:p w14:paraId="3E9E5D02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Matriculation Number:</w:t>
            </w:r>
          </w:p>
        </w:tc>
        <w:tc>
          <w:tcPr>
            <w:tcW w:w="3969" w:type="dxa"/>
          </w:tcPr>
          <w:p w14:paraId="5C62EB12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59E0E71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3D9A3424" w14:textId="77777777" w:rsidTr="004A7AAC">
        <w:tc>
          <w:tcPr>
            <w:tcW w:w="2788" w:type="dxa"/>
          </w:tcPr>
          <w:p w14:paraId="69E56544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Email Address:</w:t>
            </w:r>
          </w:p>
        </w:tc>
        <w:tc>
          <w:tcPr>
            <w:tcW w:w="3969" w:type="dxa"/>
          </w:tcPr>
          <w:p w14:paraId="206AC0F0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A788BD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5FAD53F0" w14:textId="77777777" w:rsidTr="004A7AAC">
        <w:tc>
          <w:tcPr>
            <w:tcW w:w="2788" w:type="dxa"/>
          </w:tcPr>
          <w:p w14:paraId="5FCF0BEA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Signature &amp; Date:</w:t>
            </w:r>
          </w:p>
        </w:tc>
        <w:tc>
          <w:tcPr>
            <w:tcW w:w="3969" w:type="dxa"/>
          </w:tcPr>
          <w:p w14:paraId="2508EABF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622279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</w:tbl>
    <w:p w14:paraId="21A0F1C7" w14:textId="68D9F496" w:rsidR="007F7574" w:rsidRDefault="0030575F" w:rsidP="00F07352">
      <w:pPr>
        <w:spacing w:before="240"/>
      </w:pPr>
      <w:r>
        <w:t xml:space="preserve">I have read the </w:t>
      </w:r>
      <w:r w:rsidRPr="0030575F">
        <w:rPr>
          <w:u w:val="single"/>
        </w:rPr>
        <w:t>NUS Students’ Computing Club Constitution</w:t>
      </w:r>
      <w:r>
        <w:t xml:space="preserve"> and the </w:t>
      </w:r>
      <w:r w:rsidRPr="0030575F">
        <w:rPr>
          <w:u w:val="single"/>
        </w:rPr>
        <w:t>Computing Club Election Standing Orders</w:t>
      </w:r>
      <w:r>
        <w:t>, and shall abide by the rules and regulations stated within.</w:t>
      </w:r>
      <w:r w:rsidR="00424BE6">
        <w:t xml:space="preserve"> </w:t>
      </w:r>
      <w:r w:rsidR="00F07352">
        <w:t>Upon signing this document,</w:t>
      </w:r>
      <w:r>
        <w:t xml:space="preserve"> I hereby declare that the above information is complete and accurate</w:t>
      </w:r>
      <w:r w:rsidR="00F07352">
        <w:t xml:space="preserve"> to the best of my knowledge</w:t>
      </w:r>
      <w:r>
        <w:t>, and the Proposer, Seconder and I are full members of the NUS Students’ Computing Club.</w:t>
      </w:r>
      <w:r w:rsidR="00F07352">
        <w:t xml:space="preserve"> </w:t>
      </w:r>
      <w:r w:rsidR="0098054F">
        <w:t>I</w:t>
      </w:r>
      <w:r w:rsidR="007F7574">
        <w:t xml:space="preserve"> also agree for this piece of document to be sent over to the NUS Office of Student Affairs for verification and record keeping purposes.</w:t>
      </w:r>
    </w:p>
    <w:p w14:paraId="2155F34A" w14:textId="59212D76" w:rsidR="00ED7C16" w:rsidRDefault="001B1E91" w:rsidP="007F7574">
      <w:pPr>
        <w:spacing w:after="0"/>
      </w:pPr>
      <w:r>
        <w:t xml:space="preserve">Note: Please attach </w:t>
      </w:r>
      <w:r w:rsidR="00B50009">
        <w:t xml:space="preserve">a scanned copy </w:t>
      </w:r>
      <w:r w:rsidRPr="001B1E91">
        <w:t xml:space="preserve">of the matriculation cards for </w:t>
      </w:r>
      <w:r w:rsidR="00B50009">
        <w:t>Nominee, Proposer and Seconder.</w:t>
      </w:r>
    </w:p>
    <w:p w14:paraId="7DF3398D" w14:textId="77777777" w:rsidR="00B50009" w:rsidRPr="00B50009" w:rsidRDefault="00B50009" w:rsidP="007F757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282D44" w14:paraId="12155DFF" w14:textId="77777777" w:rsidTr="00282D44">
        <w:tc>
          <w:tcPr>
            <w:tcW w:w="3501" w:type="dxa"/>
            <w:tcBorders>
              <w:bottom w:val="single" w:sz="4" w:space="0" w:color="auto"/>
            </w:tcBorders>
          </w:tcPr>
          <w:p w14:paraId="7CB1F156" w14:textId="77777777" w:rsidR="00282D44" w:rsidRDefault="00282D44" w:rsidP="007F7574"/>
        </w:tc>
        <w:tc>
          <w:tcPr>
            <w:tcW w:w="3483" w:type="dxa"/>
          </w:tcPr>
          <w:p w14:paraId="51845C10" w14:textId="77777777" w:rsidR="00282D44" w:rsidRDefault="00282D44" w:rsidP="007F7574"/>
        </w:tc>
        <w:tc>
          <w:tcPr>
            <w:tcW w:w="3483" w:type="dxa"/>
            <w:tcBorders>
              <w:bottom w:val="single" w:sz="4" w:space="0" w:color="auto"/>
            </w:tcBorders>
          </w:tcPr>
          <w:p w14:paraId="5DCCBA56" w14:textId="77777777" w:rsidR="00282D44" w:rsidRDefault="00282D44" w:rsidP="007F7574"/>
        </w:tc>
      </w:tr>
      <w:tr w:rsidR="00282D44" w14:paraId="1DED99D5" w14:textId="77777777" w:rsidTr="00282D44">
        <w:tc>
          <w:tcPr>
            <w:tcW w:w="3501" w:type="dxa"/>
            <w:tcBorders>
              <w:top w:val="single" w:sz="4" w:space="0" w:color="auto"/>
            </w:tcBorders>
          </w:tcPr>
          <w:p w14:paraId="58C3B090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6659759A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1101875D" w14:textId="77777777" w:rsidR="00282D44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2B2BC47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3F333009" w14:textId="77777777" w:rsidR="002A6AEC" w:rsidRPr="002A6AEC" w:rsidRDefault="002A6AEC" w:rsidP="007F7574">
      <w:pPr>
        <w:spacing w:after="0"/>
      </w:pPr>
    </w:p>
    <w:sectPr w:rsidR="002A6AEC" w:rsidRPr="002A6AEC" w:rsidSect="00AC2CE6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E7A91" w14:textId="77777777" w:rsidR="0034338C" w:rsidRDefault="0034338C" w:rsidP="00FA2689">
      <w:pPr>
        <w:spacing w:after="0" w:line="240" w:lineRule="auto"/>
      </w:pPr>
      <w:r>
        <w:separator/>
      </w:r>
    </w:p>
  </w:endnote>
  <w:endnote w:type="continuationSeparator" w:id="0">
    <w:p w14:paraId="65FAE04F" w14:textId="77777777" w:rsidR="0034338C" w:rsidRDefault="0034338C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1698" w14:textId="68553655" w:rsidR="00ED7C16" w:rsidRPr="00FD2AC6" w:rsidRDefault="00ED7C16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7C15C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6BD5383E" w14:textId="69747741" w:rsidR="004A7AAC" w:rsidRPr="00FD2AC6" w:rsidRDefault="0034338C">
    <w:pPr>
      <w:pStyle w:val="Footer"/>
      <w:rPr>
        <w:sz w:val="16"/>
        <w:szCs w:val="16"/>
      </w:rPr>
    </w:pPr>
    <w:sdt>
      <w:sdtPr>
        <w:rPr>
          <w:sz w:val="16"/>
          <w:szCs w:val="16"/>
        </w:rPr>
        <w:alias w:val="Keywords"/>
        <w:id w:val="307281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D7C16">
          <w:rPr>
            <w:sz w:val="16"/>
            <w:szCs w:val="16"/>
            <w:lang w:val="en-SG"/>
          </w:rPr>
          <w:t>Appendix A: Nominee Application Form</w:t>
        </w:r>
        <w:r w:rsidR="00ED7C16">
          <w:rPr>
            <w:sz w:val="16"/>
            <w:szCs w:val="16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BAC91" w14:textId="03713CC2" w:rsidR="00ED7C16" w:rsidRPr="00FD2AC6" w:rsidRDefault="00ED7C16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AC2CE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2D12C530" w14:textId="52D03002" w:rsidR="00ED7C16" w:rsidRPr="00ED7C16" w:rsidRDefault="0034338C" w:rsidP="00ED7C16">
    <w:pPr>
      <w:pStyle w:val="Footer"/>
      <w:tabs>
        <w:tab w:val="clear" w:pos="4680"/>
        <w:tab w:val="left" w:pos="9360"/>
      </w:tabs>
      <w:rPr>
        <w:sz w:val="16"/>
        <w:szCs w:val="16"/>
      </w:rPr>
    </w:pPr>
    <w:sdt>
      <w:sdtPr>
        <w:rPr>
          <w:sz w:val="16"/>
          <w:szCs w:val="16"/>
        </w:rPr>
        <w:alias w:val="Keywords"/>
        <w:id w:val="-175612463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D7C16">
          <w:rPr>
            <w:sz w:val="16"/>
            <w:szCs w:val="16"/>
            <w:lang w:val="en-SG"/>
          </w:rPr>
          <w:t xml:space="preserve">Appendix A: Nominee Application Form </w:t>
        </w:r>
      </w:sdtContent>
    </w:sdt>
    <w:r w:rsidR="00ED7C16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1E68C" w14:textId="77777777" w:rsidR="0034338C" w:rsidRDefault="0034338C" w:rsidP="00FA2689">
      <w:pPr>
        <w:spacing w:after="0" w:line="240" w:lineRule="auto"/>
      </w:pPr>
      <w:r>
        <w:separator/>
      </w:r>
    </w:p>
  </w:footnote>
  <w:footnote w:type="continuationSeparator" w:id="0">
    <w:p w14:paraId="08531746" w14:textId="77777777" w:rsidR="0034338C" w:rsidRDefault="0034338C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C1A96" w14:textId="77777777" w:rsidR="00ED7C16" w:rsidRDefault="00ED7C16" w:rsidP="00ED7C16">
    <w:pPr>
      <w:pStyle w:val="Header"/>
      <w:jc w:val="center"/>
    </w:pPr>
    <w:r>
      <w:rPr>
        <w:noProof/>
        <w:lang w:val="en-SG"/>
      </w:rPr>
      <w:drawing>
        <wp:inline distT="0" distB="0" distL="0" distR="0" wp14:anchorId="35344E12" wp14:editId="32A3CF1F">
          <wp:extent cx="4608840" cy="800100"/>
          <wp:effectExtent l="0" t="0" r="0" b="0"/>
          <wp:docPr id="4" name="Picture 4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193662653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B4E14F" w14:textId="2C0A51B3" w:rsidR="00ED7C16" w:rsidRPr="00B72FA7" w:rsidRDefault="00DA1099" w:rsidP="00ED7C16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  <w:p w14:paraId="182EDF1F" w14:textId="77777777" w:rsidR="00ED7C16" w:rsidRDefault="00ED7C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CAA85" w14:textId="77777777" w:rsidR="00ED7C16" w:rsidRDefault="00ED7C16" w:rsidP="001E57DA">
    <w:pPr>
      <w:pStyle w:val="Header"/>
      <w:jc w:val="center"/>
    </w:pPr>
    <w:r>
      <w:rPr>
        <w:noProof/>
        <w:lang w:val="en-SG"/>
      </w:rPr>
      <w:drawing>
        <wp:inline distT="0" distB="0" distL="0" distR="0" wp14:anchorId="2514E7BF" wp14:editId="2E0B5D2F">
          <wp:extent cx="4608840" cy="800100"/>
          <wp:effectExtent l="0" t="0" r="0" b="0"/>
          <wp:docPr id="1" name="Picture 1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F7656E8" w14:textId="0F937EBA" w:rsidR="00ED7C16" w:rsidRPr="00B72FA7" w:rsidRDefault="00DA1099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2064"/>
    <w:multiLevelType w:val="hybridMultilevel"/>
    <w:tmpl w:val="8604D1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11360"/>
    <w:rsid w:val="00012EA4"/>
    <w:rsid w:val="00023089"/>
    <w:rsid w:val="00037413"/>
    <w:rsid w:val="0009256D"/>
    <w:rsid w:val="000C5B92"/>
    <w:rsid w:val="00130A38"/>
    <w:rsid w:val="00146E2C"/>
    <w:rsid w:val="001B1E91"/>
    <w:rsid w:val="001C5D75"/>
    <w:rsid w:val="001E57DA"/>
    <w:rsid w:val="002017BF"/>
    <w:rsid w:val="00203E20"/>
    <w:rsid w:val="0022262E"/>
    <w:rsid w:val="00282D44"/>
    <w:rsid w:val="002A02F6"/>
    <w:rsid w:val="002A6AEC"/>
    <w:rsid w:val="002C1A11"/>
    <w:rsid w:val="0030575F"/>
    <w:rsid w:val="00310894"/>
    <w:rsid w:val="0034338C"/>
    <w:rsid w:val="00373FEA"/>
    <w:rsid w:val="00383976"/>
    <w:rsid w:val="003B4403"/>
    <w:rsid w:val="003B7218"/>
    <w:rsid w:val="003D16E4"/>
    <w:rsid w:val="003F1E6A"/>
    <w:rsid w:val="00424BE6"/>
    <w:rsid w:val="00443028"/>
    <w:rsid w:val="00465082"/>
    <w:rsid w:val="004770DE"/>
    <w:rsid w:val="004A7AAC"/>
    <w:rsid w:val="004C02F2"/>
    <w:rsid w:val="004D134D"/>
    <w:rsid w:val="0052786B"/>
    <w:rsid w:val="005753C5"/>
    <w:rsid w:val="00595A34"/>
    <w:rsid w:val="0059773D"/>
    <w:rsid w:val="005D3DB4"/>
    <w:rsid w:val="005D4061"/>
    <w:rsid w:val="00613DB9"/>
    <w:rsid w:val="0061715F"/>
    <w:rsid w:val="00627E3F"/>
    <w:rsid w:val="006318B1"/>
    <w:rsid w:val="0064739A"/>
    <w:rsid w:val="00653378"/>
    <w:rsid w:val="00701B99"/>
    <w:rsid w:val="00723E00"/>
    <w:rsid w:val="00754CF7"/>
    <w:rsid w:val="007605F4"/>
    <w:rsid w:val="0078124C"/>
    <w:rsid w:val="007C15C6"/>
    <w:rsid w:val="007D45EE"/>
    <w:rsid w:val="007D796F"/>
    <w:rsid w:val="007F22AB"/>
    <w:rsid w:val="007F7574"/>
    <w:rsid w:val="0083511B"/>
    <w:rsid w:val="00835A26"/>
    <w:rsid w:val="00845B3C"/>
    <w:rsid w:val="00896459"/>
    <w:rsid w:val="008B4818"/>
    <w:rsid w:val="008B63D5"/>
    <w:rsid w:val="0098054F"/>
    <w:rsid w:val="009E354E"/>
    <w:rsid w:val="00AC2CE6"/>
    <w:rsid w:val="00B46082"/>
    <w:rsid w:val="00B50009"/>
    <w:rsid w:val="00B72FA7"/>
    <w:rsid w:val="00B86614"/>
    <w:rsid w:val="00BC2DDF"/>
    <w:rsid w:val="00C51ED8"/>
    <w:rsid w:val="00CC40BD"/>
    <w:rsid w:val="00CE1302"/>
    <w:rsid w:val="00CE4FFD"/>
    <w:rsid w:val="00CF2433"/>
    <w:rsid w:val="00D3532F"/>
    <w:rsid w:val="00D803EC"/>
    <w:rsid w:val="00DA1099"/>
    <w:rsid w:val="00DF2B60"/>
    <w:rsid w:val="00E0736B"/>
    <w:rsid w:val="00E26AE5"/>
    <w:rsid w:val="00E6293A"/>
    <w:rsid w:val="00E847BC"/>
    <w:rsid w:val="00E96F68"/>
    <w:rsid w:val="00EB1A0B"/>
    <w:rsid w:val="00EC0830"/>
    <w:rsid w:val="00ED7C16"/>
    <w:rsid w:val="00F07352"/>
    <w:rsid w:val="00FA2689"/>
    <w:rsid w:val="00FA57E5"/>
    <w:rsid w:val="00FB5A5B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C57F"/>
  <w15:docId w15:val="{7B56BFFA-52AF-48DD-8C13-CA54B855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8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760B1-75EB-4237-8BB9-B23287F1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83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A: Nominee Application Form</vt:lpstr>
    </vt:vector>
  </TitlesOfParts>
  <Manager/>
  <Company>NUS Students' Computing Club</Company>
  <LinksUpToDate>false</LinksUpToDate>
  <CharactersWithSpaces>1548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A: Nominee Application Form</dc:title>
  <dc:subject/>
  <dc:creator>Wong Yong Jie</dc:creator>
  <cp:keywords>Appendix A: Nominee Application Form </cp:keywords>
  <dc:description>Last Modified by Victor Hazali 9 August 2015 </dc:description>
  <cp:lastModifiedBy>Joel Sim</cp:lastModifiedBy>
  <cp:revision>37</cp:revision>
  <cp:lastPrinted>2013-08-11T17:07:00Z</cp:lastPrinted>
  <dcterms:created xsi:type="dcterms:W3CDTF">2013-08-10T20:35:00Z</dcterms:created>
  <dcterms:modified xsi:type="dcterms:W3CDTF">2018-08-27T03:52:00Z</dcterms:modified>
  <cp:category/>
</cp:coreProperties>
</file>