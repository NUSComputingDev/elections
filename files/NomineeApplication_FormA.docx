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5BD62" w14:textId="77777777" w:rsidR="0064739A" w:rsidRDefault="0064739A" w:rsidP="0064739A">
      <w:pPr>
        <w:spacing w:after="0"/>
      </w:pPr>
    </w:p>
    <w:tbl>
      <w:tblPr>
        <w:tblStyle w:val="TableGrid"/>
        <w:tblW w:w="3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995"/>
      </w:tblGrid>
      <w:tr w:rsidR="003D16E4" w14:paraId="050ED081" w14:textId="77777777" w:rsidTr="004A7AAC">
        <w:tc>
          <w:tcPr>
            <w:tcW w:w="2910" w:type="dxa"/>
          </w:tcPr>
          <w:p w14:paraId="612F0F13" w14:textId="737A2BD9" w:rsidR="003D16E4" w:rsidRPr="0022262E" w:rsidRDefault="0052786B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Full </w:t>
            </w:r>
            <w:r w:rsidR="003D16E4" w:rsidRPr="0022262E">
              <w:rPr>
                <w:b/>
              </w:rPr>
              <w:t>Name:</w:t>
            </w:r>
          </w:p>
        </w:tc>
        <w:tc>
          <w:tcPr>
            <w:tcW w:w="4995" w:type="dxa"/>
          </w:tcPr>
          <w:p w14:paraId="65623EC4" w14:textId="2F3940DF" w:rsidR="003D16E4" w:rsidRPr="00613DB9" w:rsidRDefault="00613DB9" w:rsidP="00613DB9">
            <w:pPr>
              <w:spacing w:line="360" w:lineRule="auto"/>
              <w:rPr>
                <w:u w:val="single"/>
              </w:rPr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6F3D8E0F" w14:textId="77777777" w:rsidTr="004A7AAC">
        <w:tc>
          <w:tcPr>
            <w:tcW w:w="2910" w:type="dxa"/>
          </w:tcPr>
          <w:p w14:paraId="24619C89" w14:textId="3DC96D7D" w:rsidR="003D16E4" w:rsidRPr="0022262E" w:rsidRDefault="003D16E4" w:rsidP="004C02F2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 xml:space="preserve">Matriculation </w:t>
            </w:r>
            <w:r w:rsidR="004C02F2">
              <w:rPr>
                <w:b/>
              </w:rPr>
              <w:t>Number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4FBF0C09" w14:textId="427A6E39" w:rsidR="003D16E4" w:rsidRDefault="00613DB9" w:rsidP="00613DB9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3016844F" w14:textId="77777777" w:rsidTr="004A7AAC">
        <w:tc>
          <w:tcPr>
            <w:tcW w:w="2910" w:type="dxa"/>
          </w:tcPr>
          <w:p w14:paraId="277FB8A8" w14:textId="6E1F31E1" w:rsidR="003D16E4" w:rsidRPr="0022262E" w:rsidRDefault="004C02F2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</w:t>
            </w:r>
            <w:r w:rsidR="003D16E4"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69DBCB63" w14:textId="6DE357EC" w:rsidR="003D16E4" w:rsidRDefault="00613DB9" w:rsidP="00613DB9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7B863FD0" w14:textId="77777777" w:rsidTr="004A7AAC">
        <w:tc>
          <w:tcPr>
            <w:tcW w:w="2910" w:type="dxa"/>
          </w:tcPr>
          <w:p w14:paraId="6ADEA164" w14:textId="77777777" w:rsidR="003D16E4" w:rsidRPr="0022262E" w:rsidRDefault="003D16E4" w:rsidP="0064739A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>Email</w:t>
            </w:r>
            <w:r w:rsidR="0052786B">
              <w:rPr>
                <w:b/>
              </w:rPr>
              <w:t xml:space="preserve"> Address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79E2593C" w14:textId="45B0E30F" w:rsidR="003D16E4" w:rsidRDefault="00613DB9" w:rsidP="00613DB9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</w:tbl>
    <w:p w14:paraId="684B19DA" w14:textId="77777777" w:rsidR="00146E2C" w:rsidRPr="00037413" w:rsidRDefault="00146E2C" w:rsidP="00B46082">
      <w:pPr>
        <w:spacing w:before="240"/>
        <w:rPr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C6A7D5" wp14:editId="452152B2">
                <wp:simplePos x="0" y="0"/>
                <wp:positionH relativeFrom="margin">
                  <wp:align>right</wp:align>
                </wp:positionH>
                <wp:positionV relativeFrom="page">
                  <wp:posOffset>1876425</wp:posOffset>
                </wp:positionV>
                <wp:extent cx="1533600" cy="1904400"/>
                <wp:effectExtent l="0" t="0" r="9525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1904400"/>
                        </a:xfrm>
                        <a:prstGeom prst="rect">
                          <a:avLst/>
                        </a:prstGeom>
                        <a:solidFill>
                          <a:srgbClr val="E8F0F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A2E7" w14:textId="77777777" w:rsidR="00ED7C16" w:rsidRPr="00146E2C" w:rsidRDefault="00ED7C16" w:rsidP="00146E2C">
                            <w:pPr>
                              <w:jc w:val="center"/>
                              <w:rPr>
                                <w:rStyle w:val="SubtleReference"/>
                                <w:sz w:val="36"/>
                              </w:rPr>
                            </w:pPr>
                            <w:r w:rsidRPr="00146E2C">
                              <w:rPr>
                                <w:rStyle w:val="SubtleReference"/>
                                <w:sz w:val="28"/>
                              </w:rPr>
                              <w:t>Attach Photograph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9.55pt;margin-top:147.75pt;width:120.75pt;height:149.9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" fillcolor="#e8f0fd" stroked="f">
                <v:textbox>
                  <w:txbxContent>
                    <w:p w14:paraId="0502A2E7" w14:textId="77777777" w:rsidR="00ED7C16" w:rsidRPr="00146E2C" w:rsidRDefault="00ED7C16" w:rsidP="00146E2C">
                      <w:pPr>
                        <w:jc w:val="center"/>
                        <w:rPr>
                          <w:rStyle w:val="SubtleReference"/>
                          <w:sz w:val="36"/>
                        </w:rPr>
                      </w:pPr>
                      <w:r w:rsidRPr="00146E2C">
                        <w:rPr>
                          <w:rStyle w:val="SubtleReference"/>
                          <w:sz w:val="28"/>
                        </w:rPr>
                        <w:t>Attach Photograph Here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sdt>
        <w:sdtPr>
          <w:id w:val="-731387850"/>
          <w:picture/>
        </w:sdtPr>
        <w:sdtContent/>
      </w:sdt>
      <w:r w:rsidR="0064739A" w:rsidRPr="00037413">
        <w:rPr>
          <w:u w:val="single"/>
        </w:rPr>
        <w:t>I wish to be a nominee 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244"/>
      </w:tblGrid>
      <w:tr w:rsidR="0098054F" w14:paraId="351E6D54" w14:textId="77777777" w:rsidTr="004A7AAC">
        <w:tc>
          <w:tcPr>
            <w:tcW w:w="2802" w:type="dxa"/>
          </w:tcPr>
          <w:p w14:paraId="242BB3D0" w14:textId="77777777" w:rsidR="0098054F" w:rsidRDefault="0098054F" w:rsidP="000C5B92">
            <w:pPr>
              <w:tabs>
                <w:tab w:val="left" w:pos="4065"/>
              </w:tabs>
            </w:pPr>
            <w:r>
              <w:t>Position:</w:t>
            </w:r>
          </w:p>
        </w:tc>
        <w:tc>
          <w:tcPr>
            <w:tcW w:w="5244" w:type="dxa"/>
          </w:tcPr>
          <w:p w14:paraId="3B9DF074" w14:textId="30F12310" w:rsidR="0098054F" w:rsidRDefault="0098054F" w:rsidP="000C5B92">
            <w:pPr>
              <w:tabs>
                <w:tab w:val="left" w:pos="4065"/>
              </w:tabs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B550B86" w14:textId="77777777" w:rsidR="004C02F2" w:rsidRDefault="004C02F2" w:rsidP="000C5B92">
      <w:pPr>
        <w:tabs>
          <w:tab w:val="left" w:pos="4065"/>
        </w:tabs>
        <w:spacing w:after="0"/>
      </w:pPr>
    </w:p>
    <w:p w14:paraId="38A815FB" w14:textId="77777777" w:rsidR="0098054F" w:rsidRDefault="0098054F" w:rsidP="000C5B92">
      <w:pPr>
        <w:tabs>
          <w:tab w:val="left" w:pos="4065"/>
        </w:tabs>
        <w:spacing w:after="0"/>
      </w:pPr>
    </w:p>
    <w:tbl>
      <w:tblPr>
        <w:tblStyle w:val="TableGrid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969"/>
        <w:gridCol w:w="3936"/>
      </w:tblGrid>
      <w:tr w:rsidR="004C02F2" w14:paraId="5BB056BD" w14:textId="77777777" w:rsidTr="004A7AAC">
        <w:tc>
          <w:tcPr>
            <w:tcW w:w="2788" w:type="dxa"/>
          </w:tcPr>
          <w:p w14:paraId="2360133B" w14:textId="77777777" w:rsidR="004C02F2" w:rsidRDefault="004C02F2" w:rsidP="0030575F">
            <w:pPr>
              <w:spacing w:line="360" w:lineRule="auto"/>
            </w:pPr>
          </w:p>
        </w:tc>
        <w:tc>
          <w:tcPr>
            <w:tcW w:w="3969" w:type="dxa"/>
          </w:tcPr>
          <w:p w14:paraId="37CE7821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Proposed By</w:t>
            </w:r>
          </w:p>
        </w:tc>
        <w:tc>
          <w:tcPr>
            <w:tcW w:w="3936" w:type="dxa"/>
          </w:tcPr>
          <w:p w14:paraId="06E35E96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Seconded By</w:t>
            </w:r>
          </w:p>
        </w:tc>
      </w:tr>
      <w:tr w:rsidR="004C02F2" w14:paraId="1D50C4E6" w14:textId="77777777" w:rsidTr="004A7AAC">
        <w:tc>
          <w:tcPr>
            <w:tcW w:w="2788" w:type="dxa"/>
          </w:tcPr>
          <w:p w14:paraId="16FC7DFC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Full Name:</w:t>
            </w:r>
          </w:p>
        </w:tc>
        <w:tc>
          <w:tcPr>
            <w:tcW w:w="3969" w:type="dxa"/>
          </w:tcPr>
          <w:p w14:paraId="6F79E08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1A836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240EE149" w14:textId="77777777" w:rsidTr="004A7AAC">
        <w:tc>
          <w:tcPr>
            <w:tcW w:w="2788" w:type="dxa"/>
          </w:tcPr>
          <w:p w14:paraId="3E9E5D02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Matriculation Number:</w:t>
            </w:r>
          </w:p>
        </w:tc>
        <w:tc>
          <w:tcPr>
            <w:tcW w:w="3969" w:type="dxa"/>
          </w:tcPr>
          <w:p w14:paraId="5C62EB12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59E0E71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3D9A3424" w14:textId="77777777" w:rsidTr="004A7AAC">
        <w:tc>
          <w:tcPr>
            <w:tcW w:w="2788" w:type="dxa"/>
          </w:tcPr>
          <w:p w14:paraId="69E56544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Email Address:</w:t>
            </w:r>
          </w:p>
        </w:tc>
        <w:tc>
          <w:tcPr>
            <w:tcW w:w="3969" w:type="dxa"/>
          </w:tcPr>
          <w:p w14:paraId="206AC0F0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A788BD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5FAD53F0" w14:textId="77777777" w:rsidTr="004A7AAC">
        <w:tc>
          <w:tcPr>
            <w:tcW w:w="2788" w:type="dxa"/>
          </w:tcPr>
          <w:p w14:paraId="5FCF0BEA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Signature &amp; Date:</w:t>
            </w:r>
          </w:p>
        </w:tc>
        <w:tc>
          <w:tcPr>
            <w:tcW w:w="3969" w:type="dxa"/>
          </w:tcPr>
          <w:p w14:paraId="2508EABF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622279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</w:tbl>
    <w:p w14:paraId="3A77B4D7" w14:textId="77777777" w:rsidR="00AC2CE6" w:rsidRDefault="00AC2CE6" w:rsidP="00F07352">
      <w:pPr>
        <w:spacing w:before="240"/>
      </w:pPr>
    </w:p>
    <w:p w14:paraId="41DBA049" w14:textId="0219FFD1" w:rsidR="00F07352" w:rsidRDefault="0030575F" w:rsidP="00F07352">
      <w:pPr>
        <w:spacing w:before="240"/>
      </w:pPr>
      <w:r>
        <w:t xml:space="preserve">I have read the </w:t>
      </w:r>
      <w:r w:rsidRPr="0030575F">
        <w:rPr>
          <w:u w:val="single"/>
        </w:rPr>
        <w:t>NUS Students’ Computing Club Constitution</w:t>
      </w:r>
      <w:r>
        <w:t xml:space="preserve"> and the </w:t>
      </w:r>
      <w:r w:rsidRPr="0030575F">
        <w:rPr>
          <w:u w:val="single"/>
        </w:rPr>
        <w:t>Computing Club Election Standing Orders</w:t>
      </w:r>
      <w:r>
        <w:t>, and shall abide by the rules and regulations stated within.</w:t>
      </w:r>
    </w:p>
    <w:p w14:paraId="21A0F1C7" w14:textId="77777777" w:rsidR="007F7574" w:rsidRDefault="00F07352" w:rsidP="00F07352">
      <w:pPr>
        <w:spacing w:before="240"/>
      </w:pPr>
      <w:r>
        <w:t>Upon signing this document,</w:t>
      </w:r>
      <w:r w:rsidR="0030575F">
        <w:t xml:space="preserve"> I hereby declare that the above information is complete and accurate</w:t>
      </w:r>
      <w:r>
        <w:t xml:space="preserve"> to the best of my knowledge</w:t>
      </w:r>
      <w:r w:rsidR="0030575F">
        <w:t>, and the Proposer, Seconder and I are full members of the NUS Students’ Computing Club.</w:t>
      </w:r>
      <w:r>
        <w:t xml:space="preserve"> </w:t>
      </w:r>
      <w:r w:rsidR="0098054F">
        <w:t>I</w:t>
      </w:r>
      <w:r w:rsidR="007F7574">
        <w:t xml:space="preserve"> also agree for this piece of document to be sent over to the NUS Office of Student Affairs for verification and record keeping purposes.</w:t>
      </w:r>
    </w:p>
    <w:p w14:paraId="58C31C7D" w14:textId="4FD1F04F" w:rsidR="00ED7C16" w:rsidRDefault="001B1E91" w:rsidP="007F7574">
      <w:pPr>
        <w:spacing w:after="0"/>
      </w:pPr>
      <w:r>
        <w:t xml:space="preserve">(Note: Please attach </w:t>
      </w:r>
      <w:r w:rsidRPr="001B1E91">
        <w:t>photocopies of the matriculation cards for Nominee, Proposer and Seconder.)</w:t>
      </w:r>
    </w:p>
    <w:p w14:paraId="2418E98C" w14:textId="77777777" w:rsidR="004A7AAC" w:rsidRDefault="004A7AAC" w:rsidP="007F7574">
      <w:pPr>
        <w:spacing w:after="0"/>
      </w:pPr>
    </w:p>
    <w:p w14:paraId="6AC467CA" w14:textId="77777777" w:rsidR="004A7AAC" w:rsidRDefault="004A7AAC" w:rsidP="007F7574">
      <w:pPr>
        <w:spacing w:after="0"/>
      </w:pPr>
    </w:p>
    <w:p w14:paraId="2155F34A" w14:textId="77777777" w:rsidR="00ED7C16" w:rsidRDefault="00ED7C16" w:rsidP="007F7574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282D44" w14:paraId="12155DFF" w14:textId="77777777" w:rsidTr="00282D44">
        <w:tc>
          <w:tcPr>
            <w:tcW w:w="3501" w:type="dxa"/>
            <w:tcBorders>
              <w:bottom w:val="single" w:sz="4" w:space="0" w:color="auto"/>
            </w:tcBorders>
          </w:tcPr>
          <w:p w14:paraId="7CB1F156" w14:textId="77777777" w:rsidR="00282D44" w:rsidRDefault="00282D44" w:rsidP="007F7574"/>
        </w:tc>
        <w:tc>
          <w:tcPr>
            <w:tcW w:w="3483" w:type="dxa"/>
          </w:tcPr>
          <w:p w14:paraId="51845C10" w14:textId="77777777" w:rsidR="00282D44" w:rsidRDefault="00282D44" w:rsidP="007F7574"/>
        </w:tc>
        <w:tc>
          <w:tcPr>
            <w:tcW w:w="3483" w:type="dxa"/>
            <w:tcBorders>
              <w:bottom w:val="single" w:sz="4" w:space="0" w:color="auto"/>
            </w:tcBorders>
          </w:tcPr>
          <w:p w14:paraId="5DCCBA56" w14:textId="77777777" w:rsidR="00282D44" w:rsidRDefault="00282D44" w:rsidP="007F7574">
            <w:bookmarkStart w:id="0" w:name="_GoBack"/>
            <w:bookmarkEnd w:id="0"/>
          </w:p>
        </w:tc>
      </w:tr>
      <w:tr w:rsidR="00282D44" w14:paraId="1DED99D5" w14:textId="77777777" w:rsidTr="00282D44">
        <w:tc>
          <w:tcPr>
            <w:tcW w:w="3501" w:type="dxa"/>
            <w:tcBorders>
              <w:top w:val="single" w:sz="4" w:space="0" w:color="auto"/>
            </w:tcBorders>
          </w:tcPr>
          <w:p w14:paraId="58C3B090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6659759A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1101875D" w14:textId="77777777" w:rsidR="00282D44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2B2BC47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3F333009" w14:textId="77777777" w:rsidR="002A6AEC" w:rsidRPr="002A6AEC" w:rsidRDefault="002A6AEC" w:rsidP="007F7574">
      <w:pPr>
        <w:spacing w:after="0"/>
      </w:pPr>
    </w:p>
    <w:sectPr w:rsidR="002A6AEC" w:rsidRPr="002A6AEC" w:rsidSect="00AC2CE6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6FFB5" w14:textId="77777777" w:rsidR="00ED7C16" w:rsidRDefault="00ED7C16" w:rsidP="00FA2689">
      <w:pPr>
        <w:spacing w:after="0" w:line="240" w:lineRule="auto"/>
      </w:pPr>
      <w:r>
        <w:separator/>
      </w:r>
    </w:p>
  </w:endnote>
  <w:endnote w:type="continuationSeparator" w:id="0">
    <w:p w14:paraId="652F865F" w14:textId="77777777" w:rsidR="00ED7C16" w:rsidRDefault="00ED7C16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91698" w14:textId="075765C8" w:rsidR="00ED7C16" w:rsidRPr="00FD2AC6" w:rsidRDefault="00ED7C16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1C5D7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6BD5383E" w14:textId="69747741" w:rsidR="004A7AAC" w:rsidRPr="00FD2AC6" w:rsidRDefault="00ED7C16">
    <w:pPr>
      <w:pStyle w:val="Footer"/>
      <w:rPr>
        <w:sz w:val="16"/>
        <w:szCs w:val="16"/>
      </w:rPr>
    </w:pPr>
    <w:sdt>
      <w:sdtPr>
        <w:rPr>
          <w:sz w:val="16"/>
          <w:szCs w:val="16"/>
        </w:rPr>
        <w:alias w:val="Keywords"/>
        <w:id w:val="3072810"/>
        <w:placeholder>
          <w:docPart w:val="DefaultPlaceholder_108186857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16"/>
            <w:szCs w:val="16"/>
            <w:lang w:val="en-SG"/>
          </w:rPr>
          <w:t>Appendix A: Nominee Application Form</w:t>
        </w:r>
        <w:r>
          <w:rPr>
            <w:sz w:val="16"/>
            <w:szCs w:val="16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BAC91" w14:textId="03713CC2" w:rsidR="00ED7C16" w:rsidRPr="00FD2AC6" w:rsidRDefault="00ED7C16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C2CE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2D12C530" w14:textId="52D03002" w:rsidR="00ED7C16" w:rsidRPr="00ED7C16" w:rsidRDefault="00ED7C16" w:rsidP="00ED7C16">
    <w:pPr>
      <w:pStyle w:val="Footer"/>
      <w:tabs>
        <w:tab w:val="clear" w:pos="4680"/>
        <w:tab w:val="left" w:pos="9360"/>
      </w:tabs>
      <w:rPr>
        <w:sz w:val="16"/>
        <w:szCs w:val="16"/>
      </w:rPr>
    </w:pPr>
    <w:sdt>
      <w:sdtPr>
        <w:rPr>
          <w:sz w:val="16"/>
          <w:szCs w:val="16"/>
        </w:rPr>
        <w:alias w:val="Keywords"/>
        <w:id w:val="-175612463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16"/>
            <w:szCs w:val="16"/>
            <w:lang w:val="en-SG"/>
          </w:rPr>
          <w:t xml:space="preserve">Appendix A: Nominee Application Form </w:t>
        </w:r>
      </w:sdtContent>
    </w:sdt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E58F9" w14:textId="77777777" w:rsidR="00ED7C16" w:rsidRDefault="00ED7C16" w:rsidP="00FA2689">
      <w:pPr>
        <w:spacing w:after="0" w:line="240" w:lineRule="auto"/>
      </w:pPr>
      <w:r>
        <w:separator/>
      </w:r>
    </w:p>
  </w:footnote>
  <w:footnote w:type="continuationSeparator" w:id="0">
    <w:p w14:paraId="5A34BCCD" w14:textId="77777777" w:rsidR="00ED7C16" w:rsidRDefault="00ED7C16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C1A96" w14:textId="77777777" w:rsidR="00ED7C16" w:rsidRDefault="00ED7C16" w:rsidP="00ED7C16">
    <w:pPr>
      <w:pStyle w:val="Header"/>
      <w:jc w:val="center"/>
    </w:pPr>
    <w:r>
      <w:rPr>
        <w:noProof/>
        <w:lang w:eastAsia="en-US"/>
      </w:rPr>
      <w:drawing>
        <wp:inline distT="0" distB="0" distL="0" distR="0" wp14:anchorId="35344E12" wp14:editId="32A3CF1F">
          <wp:extent cx="4608840" cy="800100"/>
          <wp:effectExtent l="0" t="0" r="0" b="0"/>
          <wp:docPr id="4" name="Picture 4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193662653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B4E14F" w14:textId="2C0A51B3" w:rsidR="00ED7C16" w:rsidRPr="00B72FA7" w:rsidRDefault="00DA1099" w:rsidP="00ED7C16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  <w:p w14:paraId="182EDF1F" w14:textId="77777777" w:rsidR="00ED7C16" w:rsidRDefault="00ED7C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CAA85" w14:textId="77777777" w:rsidR="00ED7C16" w:rsidRDefault="00ED7C16" w:rsidP="001E57DA">
    <w:pPr>
      <w:pStyle w:val="Header"/>
      <w:jc w:val="center"/>
    </w:pPr>
    <w:r>
      <w:rPr>
        <w:noProof/>
        <w:lang w:eastAsia="en-US"/>
      </w:rPr>
      <w:drawing>
        <wp:inline distT="0" distB="0" distL="0" distR="0" wp14:anchorId="2514E7BF" wp14:editId="2E0B5D2F">
          <wp:extent cx="4608840" cy="800100"/>
          <wp:effectExtent l="0" t="0" r="0" b="0"/>
          <wp:docPr id="1" name="Picture 1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F7656E8" w14:textId="0F937EBA" w:rsidR="00ED7C16" w:rsidRPr="00B72FA7" w:rsidRDefault="00DA1099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12EA4"/>
    <w:rsid w:val="00023089"/>
    <w:rsid w:val="00037413"/>
    <w:rsid w:val="0009256D"/>
    <w:rsid w:val="000C5B92"/>
    <w:rsid w:val="00130A38"/>
    <w:rsid w:val="00146E2C"/>
    <w:rsid w:val="001B1E91"/>
    <w:rsid w:val="001C5D75"/>
    <w:rsid w:val="001E57DA"/>
    <w:rsid w:val="002017BF"/>
    <w:rsid w:val="00203E20"/>
    <w:rsid w:val="0022262E"/>
    <w:rsid w:val="00282D44"/>
    <w:rsid w:val="002A6AEC"/>
    <w:rsid w:val="0030575F"/>
    <w:rsid w:val="00310894"/>
    <w:rsid w:val="00373FEA"/>
    <w:rsid w:val="00383976"/>
    <w:rsid w:val="003B4403"/>
    <w:rsid w:val="003B7218"/>
    <w:rsid w:val="003D16E4"/>
    <w:rsid w:val="003F1E6A"/>
    <w:rsid w:val="004770DE"/>
    <w:rsid w:val="004A7AAC"/>
    <w:rsid w:val="004C02F2"/>
    <w:rsid w:val="0052786B"/>
    <w:rsid w:val="00595A34"/>
    <w:rsid w:val="0059773D"/>
    <w:rsid w:val="005D3DB4"/>
    <w:rsid w:val="005D4061"/>
    <w:rsid w:val="00613DB9"/>
    <w:rsid w:val="0061715F"/>
    <w:rsid w:val="006318B1"/>
    <w:rsid w:val="0064739A"/>
    <w:rsid w:val="00653378"/>
    <w:rsid w:val="00701B99"/>
    <w:rsid w:val="00723E00"/>
    <w:rsid w:val="00754CF7"/>
    <w:rsid w:val="007605F4"/>
    <w:rsid w:val="0078124C"/>
    <w:rsid w:val="007D796F"/>
    <w:rsid w:val="007F22AB"/>
    <w:rsid w:val="007F7574"/>
    <w:rsid w:val="0083511B"/>
    <w:rsid w:val="00835A26"/>
    <w:rsid w:val="008B63D5"/>
    <w:rsid w:val="0098054F"/>
    <w:rsid w:val="00AC2CE6"/>
    <w:rsid w:val="00B46082"/>
    <w:rsid w:val="00B72FA7"/>
    <w:rsid w:val="00B86614"/>
    <w:rsid w:val="00BC2DDF"/>
    <w:rsid w:val="00C51ED8"/>
    <w:rsid w:val="00CC40BD"/>
    <w:rsid w:val="00CE4FFD"/>
    <w:rsid w:val="00CF2433"/>
    <w:rsid w:val="00D3532F"/>
    <w:rsid w:val="00D803EC"/>
    <w:rsid w:val="00DA1099"/>
    <w:rsid w:val="00DF2B60"/>
    <w:rsid w:val="00E0736B"/>
    <w:rsid w:val="00E26AE5"/>
    <w:rsid w:val="00E6293A"/>
    <w:rsid w:val="00E96F68"/>
    <w:rsid w:val="00EB1A0B"/>
    <w:rsid w:val="00EC0830"/>
    <w:rsid w:val="00ED7C16"/>
    <w:rsid w:val="00F07352"/>
    <w:rsid w:val="00FA2689"/>
    <w:rsid w:val="00FB5A5B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61C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8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8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FF"/>
    <w:rsid w:val="00037F11"/>
    <w:rsid w:val="00A73562"/>
    <w:rsid w:val="00C332D7"/>
    <w:rsid w:val="00E63CFF"/>
    <w:rsid w:val="00F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BFF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B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AA416-5C8D-984B-8BEC-5602485E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\Users\Wong Yong Jie\Google Drive\15th MC Shared Files\Guidelines, Forms and Templates\Computing Club\MS Word and Powerpoint Templates\Template (Portrait).dotx</Template>
  <TotalTime>56</TotalTime>
  <Pages>1</Pages>
  <Words>139</Words>
  <Characters>741</Characters>
  <Application>Microsoft Macintosh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A: Nominee Application Form</vt:lpstr>
    </vt:vector>
  </TitlesOfParts>
  <Manager/>
  <Company>NUS Students' Computing Club</Company>
  <LinksUpToDate>false</LinksUpToDate>
  <CharactersWithSpaces>928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A: Nominee Application Form</dc:title>
  <dc:subject/>
  <dc:creator>Wong Yong Jie</dc:creator>
  <cp:keywords>Appendix A: Nominee Application Form </cp:keywords>
  <dc:description>Last Modified by Victor Hazali 9 August 2015 </dc:description>
  <cp:lastModifiedBy>Victor Hazali</cp:lastModifiedBy>
  <cp:revision>27</cp:revision>
  <cp:lastPrinted>2013-08-11T17:07:00Z</cp:lastPrinted>
  <dcterms:created xsi:type="dcterms:W3CDTF">2013-08-10T20:35:00Z</dcterms:created>
  <dcterms:modified xsi:type="dcterms:W3CDTF">2015-08-09T10:33:00Z</dcterms:modified>
  <cp:category/>
</cp:coreProperties>
</file>